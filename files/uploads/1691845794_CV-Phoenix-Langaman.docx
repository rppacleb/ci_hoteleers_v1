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03" w:rsidRPr="00C2113B" w:rsidRDefault="00711233" w:rsidP="00E23E8E">
      <w:pPr>
        <w:pStyle w:val="Name"/>
        <w:spacing w:after="0"/>
        <w:ind w:right="-875"/>
        <w:jc w:val="left"/>
        <w:rPr>
          <w:b/>
          <w:spacing w:val="40"/>
          <w:sz w:val="40"/>
          <w:szCs w:val="40"/>
          <w:lang w:val="nl-B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editId="08E1134B">
            <wp:simplePos x="0" y="0"/>
            <wp:positionH relativeFrom="column">
              <wp:posOffset>4584065</wp:posOffset>
            </wp:positionH>
            <wp:positionV relativeFrom="paragraph">
              <wp:posOffset>-306705</wp:posOffset>
            </wp:positionV>
            <wp:extent cx="1866900" cy="1900240"/>
            <wp:effectExtent l="19050" t="19050" r="0" b="5080"/>
            <wp:wrapNone/>
            <wp:docPr id="1" name="Picture 1" descr="nix_su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x_sup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916">
        <w:rPr>
          <w:b/>
          <w:spacing w:val="40"/>
          <w:sz w:val="40"/>
          <w:szCs w:val="40"/>
          <w:lang w:val="nl-BE"/>
        </w:rPr>
        <w:softHyphen/>
      </w:r>
      <w:r w:rsidR="00D97DA3" w:rsidRPr="00C2113B">
        <w:rPr>
          <w:b/>
          <w:spacing w:val="40"/>
          <w:sz w:val="40"/>
          <w:szCs w:val="40"/>
          <w:lang w:val="nl-BE"/>
        </w:rPr>
        <w:t>Phoenix C. Langaman</w:t>
      </w:r>
    </w:p>
    <w:p w:rsidR="00E23E8E" w:rsidRPr="00C2113B" w:rsidRDefault="00E23E8E" w:rsidP="00E23E8E">
      <w:pPr>
        <w:rPr>
          <w:rFonts w:cs="Helvetica"/>
          <w:color w:val="292828"/>
          <w:sz w:val="34"/>
          <w:szCs w:val="34"/>
        </w:rPr>
      </w:pPr>
      <w:r w:rsidRPr="00C2113B">
        <w:rPr>
          <w:rFonts w:cs="Helvetica"/>
          <w:color w:val="292828"/>
          <w:sz w:val="34"/>
          <w:szCs w:val="34"/>
        </w:rPr>
        <w:t>Systems Developer</w:t>
      </w:r>
      <w:r w:rsidR="000520FC">
        <w:rPr>
          <w:rFonts w:cs="Helvetica"/>
          <w:color w:val="292828"/>
          <w:sz w:val="34"/>
          <w:szCs w:val="34"/>
        </w:rPr>
        <w:t xml:space="preserve"> / Programmer</w:t>
      </w:r>
    </w:p>
    <w:p w:rsidR="00E23E8E" w:rsidRPr="00C2113B" w:rsidRDefault="00E23E8E" w:rsidP="00E23E8E">
      <w:pPr>
        <w:rPr>
          <w:lang w:val="nl-BE"/>
        </w:rPr>
      </w:pPr>
    </w:p>
    <w:p w:rsidR="00E23E8E" w:rsidRPr="00C2113B" w:rsidRDefault="00E23E8E" w:rsidP="00E23E8E">
      <w:pPr>
        <w:rPr>
          <w:b/>
          <w:szCs w:val="18"/>
        </w:rPr>
      </w:pPr>
      <w:r w:rsidRPr="00C2113B">
        <w:rPr>
          <w:szCs w:val="18"/>
        </w:rPr>
        <w:sym w:font="Wingdings" w:char="F028"/>
      </w:r>
      <w:r w:rsidRPr="00C2113B">
        <w:rPr>
          <w:szCs w:val="18"/>
        </w:rPr>
        <w:t xml:space="preserve">Phone </w:t>
      </w:r>
      <w:r w:rsidRPr="00C2113B">
        <w:rPr>
          <w:b/>
          <w:caps/>
          <w:szCs w:val="18"/>
        </w:rPr>
        <w:t>+63 9</w:t>
      </w:r>
      <w:r w:rsidRPr="00C2113B">
        <w:rPr>
          <w:b/>
          <w:szCs w:val="18"/>
        </w:rPr>
        <w:t>17</w:t>
      </w:r>
      <w:r w:rsidRPr="00C2113B">
        <w:rPr>
          <w:b/>
          <w:caps/>
          <w:szCs w:val="18"/>
        </w:rPr>
        <w:t xml:space="preserve"> </w:t>
      </w:r>
      <w:r w:rsidRPr="00C2113B">
        <w:rPr>
          <w:b/>
          <w:szCs w:val="18"/>
        </w:rPr>
        <w:t>155</w:t>
      </w:r>
      <w:r w:rsidRPr="00C2113B">
        <w:rPr>
          <w:b/>
          <w:caps/>
          <w:szCs w:val="18"/>
        </w:rPr>
        <w:t xml:space="preserve"> </w:t>
      </w:r>
      <w:r w:rsidRPr="00C2113B">
        <w:rPr>
          <w:b/>
          <w:szCs w:val="18"/>
        </w:rPr>
        <w:t>1303</w:t>
      </w:r>
    </w:p>
    <w:p w:rsidR="00E23E8E" w:rsidRPr="00C2113B" w:rsidRDefault="00E23E8E" w:rsidP="00E23E8E">
      <w:pPr>
        <w:rPr>
          <w:b/>
          <w:szCs w:val="18"/>
          <w:u w:val="single"/>
        </w:rPr>
      </w:pPr>
      <w:r w:rsidRPr="00C2113B">
        <w:sym w:font="Wingdings" w:char="F03A"/>
      </w:r>
      <w:r w:rsidRPr="00C2113B">
        <w:rPr>
          <w:szCs w:val="18"/>
        </w:rPr>
        <w:t xml:space="preserve">E-Mail </w:t>
      </w:r>
      <w:hyperlink r:id="rId7" w:history="1">
        <w:r w:rsidRPr="00C2113B">
          <w:rPr>
            <w:rStyle w:val="Hyperlink"/>
            <w:b/>
            <w:szCs w:val="18"/>
          </w:rPr>
          <w:t>phoenixlangaman05@gmail.com</w:t>
        </w:r>
      </w:hyperlink>
    </w:p>
    <w:p w:rsidR="00E23E8E" w:rsidRPr="00C2113B" w:rsidRDefault="00E23E8E" w:rsidP="00E23E8E">
      <w:pPr>
        <w:rPr>
          <w:sz w:val="20"/>
          <w:lang w:val="nl-BE"/>
        </w:rPr>
      </w:pPr>
      <w:r w:rsidRPr="00C2113B">
        <w:rPr>
          <w:szCs w:val="18"/>
        </w:rPr>
        <w:sym w:font="Wingdings" w:char="F02A"/>
      </w:r>
      <w:r w:rsidRPr="00C2113B">
        <w:t xml:space="preserve"> </w:t>
      </w:r>
      <w:r w:rsidR="001835F4">
        <w:rPr>
          <w:szCs w:val="18"/>
        </w:rPr>
        <w:t>Light Residences</w:t>
      </w:r>
      <w:r w:rsidRPr="00C2113B">
        <w:rPr>
          <w:szCs w:val="18"/>
        </w:rPr>
        <w:t xml:space="preserve">, </w:t>
      </w:r>
      <w:proofErr w:type="spellStart"/>
      <w:r w:rsidRPr="00C2113B">
        <w:rPr>
          <w:szCs w:val="18"/>
        </w:rPr>
        <w:t>Mandaluyong</w:t>
      </w:r>
      <w:proofErr w:type="spellEnd"/>
      <w:r w:rsidRPr="00C2113B">
        <w:rPr>
          <w:szCs w:val="18"/>
        </w:rPr>
        <w:t xml:space="preserve"> City</w:t>
      </w:r>
      <w:r w:rsidR="00607FDF">
        <w:rPr>
          <w:szCs w:val="18"/>
        </w:rPr>
        <w:t>, Metro Manila, Philippines</w:t>
      </w:r>
    </w:p>
    <w:p w:rsidR="00221C5C" w:rsidRDefault="00221C5C" w:rsidP="0098728D">
      <w:pPr>
        <w:rPr>
          <w:rFonts w:cs="Helvetica"/>
          <w:color w:val="292828"/>
          <w:sz w:val="34"/>
          <w:szCs w:val="34"/>
        </w:rPr>
      </w:pPr>
    </w:p>
    <w:p w:rsidR="00221C5C" w:rsidRPr="00221C5C" w:rsidRDefault="00221C5C" w:rsidP="00221C5C">
      <w:pPr>
        <w:rPr>
          <w:rFonts w:cs="Helvetica"/>
          <w:b/>
          <w:i/>
          <w:color w:val="292828"/>
          <w:sz w:val="24"/>
          <w:szCs w:val="24"/>
        </w:rPr>
      </w:pPr>
      <w:r w:rsidRPr="00221C5C">
        <w:rPr>
          <w:rFonts w:cs="Helvetica"/>
          <w:b/>
          <w:i/>
          <w:color w:val="292828"/>
          <w:sz w:val="24"/>
          <w:szCs w:val="24"/>
        </w:rPr>
        <w:t>CAREER SUMMARY</w:t>
      </w:r>
    </w:p>
    <w:p w:rsidR="00221C5C" w:rsidRDefault="00221C5C" w:rsidP="00221C5C">
      <w:pPr>
        <w:rPr>
          <w:rFonts w:cs="Helvetica"/>
          <w:b/>
          <w:i/>
          <w:color w:val="292828"/>
          <w:sz w:val="24"/>
          <w:szCs w:val="22"/>
        </w:rPr>
      </w:pPr>
    </w:p>
    <w:p w:rsidR="00221C5C" w:rsidRPr="00221C5C" w:rsidRDefault="00221C5C" w:rsidP="00221C5C">
      <w:pPr>
        <w:rPr>
          <w:rFonts w:cs="Helvetica"/>
          <w:b/>
          <w:i/>
          <w:color w:val="292828"/>
          <w:szCs w:val="22"/>
        </w:rPr>
      </w:pPr>
      <w:r w:rsidRPr="00221C5C">
        <w:rPr>
          <w:rFonts w:cs="Helvetica"/>
          <w:b/>
          <w:i/>
          <w:color w:val="292828"/>
          <w:szCs w:val="22"/>
        </w:rPr>
        <w:t xml:space="preserve">Versatile and results-oriented IT professional with </w:t>
      </w:r>
      <w:r w:rsidR="00521C6E">
        <w:rPr>
          <w:rFonts w:cs="Helvetica"/>
          <w:b/>
          <w:i/>
          <w:color w:val="0070C0"/>
          <w:sz w:val="24"/>
          <w:szCs w:val="22"/>
        </w:rPr>
        <w:t>8</w:t>
      </w:r>
      <w:bookmarkStart w:id="0" w:name="_GoBack"/>
      <w:bookmarkEnd w:id="0"/>
      <w:r w:rsidRPr="001A0AB1">
        <w:rPr>
          <w:rFonts w:cs="Helvetica"/>
          <w:b/>
          <w:i/>
          <w:color w:val="0070C0"/>
          <w:sz w:val="24"/>
          <w:szCs w:val="22"/>
        </w:rPr>
        <w:t xml:space="preserve"> years of</w:t>
      </w:r>
      <w:r w:rsidR="00A24916">
        <w:rPr>
          <w:rFonts w:cs="Helvetica"/>
          <w:b/>
          <w:i/>
          <w:color w:val="0070C0"/>
          <w:sz w:val="24"/>
          <w:szCs w:val="22"/>
        </w:rPr>
        <w:softHyphen/>
      </w:r>
      <w:r w:rsidR="00A24916">
        <w:rPr>
          <w:rFonts w:cs="Helvetica"/>
          <w:b/>
          <w:i/>
          <w:color w:val="0070C0"/>
          <w:sz w:val="24"/>
          <w:szCs w:val="22"/>
        </w:rPr>
        <w:softHyphen/>
      </w:r>
      <w:r w:rsidRPr="001A0AB1">
        <w:rPr>
          <w:rFonts w:cs="Helvetica"/>
          <w:b/>
          <w:i/>
          <w:color w:val="0070C0"/>
          <w:sz w:val="24"/>
          <w:szCs w:val="22"/>
        </w:rPr>
        <w:t xml:space="preserve"> solid experience</w:t>
      </w:r>
      <w:r w:rsidRPr="00221C5C">
        <w:rPr>
          <w:rFonts w:cs="Helvetica"/>
          <w:b/>
          <w:i/>
          <w:color w:val="292828"/>
          <w:szCs w:val="22"/>
        </w:rPr>
        <w:t xml:space="preserve"> in developing, initiating and maintaining software applications. </w:t>
      </w:r>
    </w:p>
    <w:p w:rsidR="00221C5C" w:rsidRPr="00221C5C" w:rsidRDefault="00221C5C" w:rsidP="0098728D">
      <w:pPr>
        <w:rPr>
          <w:rFonts w:cs="Helvetica"/>
          <w:b/>
          <w:i/>
          <w:color w:val="292828"/>
          <w:szCs w:val="22"/>
        </w:rPr>
      </w:pPr>
    </w:p>
    <w:p w:rsidR="002B7538" w:rsidRPr="00221C5C" w:rsidRDefault="00AB5897" w:rsidP="0098728D">
      <w:pPr>
        <w:rPr>
          <w:rFonts w:cs="Helvetica"/>
          <w:b/>
          <w:i/>
          <w:color w:val="292828"/>
          <w:szCs w:val="22"/>
        </w:rPr>
      </w:pPr>
      <w:r w:rsidRPr="00221C5C">
        <w:rPr>
          <w:rFonts w:cs="Helvetica"/>
          <w:b/>
          <w:i/>
          <w:color w:val="292828"/>
          <w:szCs w:val="22"/>
        </w:rPr>
        <w:t xml:space="preserve">Hard-working web developer with a flair for creating </w:t>
      </w:r>
      <w:r w:rsidRPr="001A0AB1">
        <w:rPr>
          <w:rFonts w:cs="Helvetica"/>
          <w:b/>
          <w:i/>
          <w:color w:val="0070C0"/>
          <w:sz w:val="24"/>
          <w:szCs w:val="22"/>
        </w:rPr>
        <w:t>elegant solutions</w:t>
      </w:r>
      <w:r w:rsidRPr="00221C5C">
        <w:rPr>
          <w:rFonts w:cs="Helvetica"/>
          <w:b/>
          <w:i/>
          <w:color w:val="292828"/>
          <w:szCs w:val="22"/>
        </w:rPr>
        <w:t xml:space="preserve"> in the </w:t>
      </w:r>
      <w:r w:rsidRPr="001A0AB1">
        <w:rPr>
          <w:rFonts w:cs="Helvetica"/>
          <w:b/>
          <w:i/>
          <w:color w:val="0070C0"/>
          <w:sz w:val="24"/>
          <w:szCs w:val="22"/>
        </w:rPr>
        <w:t>least amount of time</w:t>
      </w:r>
      <w:r w:rsidRPr="00221C5C">
        <w:rPr>
          <w:rFonts w:cs="Helvetica"/>
          <w:b/>
          <w:i/>
          <w:color w:val="292828"/>
          <w:szCs w:val="22"/>
        </w:rPr>
        <w:t xml:space="preserve">. </w:t>
      </w:r>
    </w:p>
    <w:p w:rsidR="002B7538" w:rsidRPr="00221C5C" w:rsidRDefault="002B7538" w:rsidP="0098728D">
      <w:pPr>
        <w:rPr>
          <w:rFonts w:cs="Helvetica"/>
          <w:b/>
          <w:i/>
          <w:color w:val="292828"/>
          <w:szCs w:val="22"/>
        </w:rPr>
      </w:pPr>
    </w:p>
    <w:p w:rsidR="002B7538" w:rsidRDefault="002B7538" w:rsidP="0098728D">
      <w:pPr>
        <w:rPr>
          <w:rFonts w:cs="Helvetica"/>
          <w:b/>
          <w:i/>
          <w:color w:val="292828"/>
          <w:szCs w:val="22"/>
        </w:rPr>
      </w:pPr>
      <w:r w:rsidRPr="00221C5C">
        <w:rPr>
          <w:rFonts w:cs="Helvetica"/>
          <w:b/>
          <w:i/>
          <w:color w:val="292828"/>
          <w:szCs w:val="22"/>
        </w:rPr>
        <w:t xml:space="preserve">Designed and developed </w:t>
      </w:r>
      <w:r w:rsidRPr="001A0AB1">
        <w:rPr>
          <w:rFonts w:cs="Helvetica"/>
          <w:b/>
          <w:i/>
          <w:color w:val="0070C0"/>
          <w:sz w:val="24"/>
          <w:szCs w:val="22"/>
        </w:rPr>
        <w:t>over 30 applications</w:t>
      </w:r>
      <w:r w:rsidRPr="00221C5C">
        <w:rPr>
          <w:rFonts w:cs="Helvetica"/>
          <w:b/>
          <w:i/>
          <w:color w:val="292828"/>
          <w:szCs w:val="22"/>
        </w:rPr>
        <w:t xml:space="preserve"> and created reports</w:t>
      </w:r>
      <w:r w:rsidR="00493F06">
        <w:rPr>
          <w:rFonts w:cs="Helvetica"/>
          <w:b/>
          <w:i/>
          <w:color w:val="292828"/>
          <w:szCs w:val="22"/>
        </w:rPr>
        <w:t xml:space="preserve"> </w:t>
      </w:r>
      <w:r w:rsidR="00493F06" w:rsidRPr="00221C5C">
        <w:rPr>
          <w:rFonts w:cs="Helvetica"/>
          <w:b/>
          <w:i/>
          <w:color w:val="292828"/>
          <w:szCs w:val="22"/>
        </w:rPr>
        <w:t>such as automated reports, customer web portals, and add-ons</w:t>
      </w:r>
      <w:r w:rsidRPr="00221C5C">
        <w:rPr>
          <w:rFonts w:cs="Helvetica"/>
          <w:b/>
          <w:i/>
          <w:color w:val="292828"/>
          <w:szCs w:val="22"/>
        </w:rPr>
        <w:t xml:space="preserve"> based on functional requirements of </w:t>
      </w:r>
      <w:r w:rsidR="004805FD" w:rsidRPr="001A0AB1">
        <w:rPr>
          <w:rFonts w:cs="Helvetica"/>
          <w:b/>
          <w:i/>
          <w:color w:val="0070C0"/>
          <w:sz w:val="24"/>
          <w:szCs w:val="22"/>
        </w:rPr>
        <w:t>various</w:t>
      </w:r>
      <w:r w:rsidR="004805FD">
        <w:rPr>
          <w:rFonts w:cs="Helvetica"/>
          <w:b/>
          <w:i/>
          <w:color w:val="292828"/>
          <w:szCs w:val="22"/>
        </w:rPr>
        <w:t xml:space="preserve"> </w:t>
      </w:r>
      <w:r w:rsidRPr="00221C5C">
        <w:rPr>
          <w:rFonts w:cs="Helvetica"/>
          <w:b/>
          <w:i/>
          <w:color w:val="292828"/>
          <w:szCs w:val="22"/>
        </w:rPr>
        <w:t>clients.</w:t>
      </w:r>
      <w:r w:rsidR="00AB5897" w:rsidRPr="00221C5C">
        <w:rPr>
          <w:rFonts w:cs="Helvetica"/>
          <w:b/>
          <w:i/>
          <w:color w:val="292828"/>
          <w:szCs w:val="22"/>
        </w:rPr>
        <w:t xml:space="preserve"> </w:t>
      </w:r>
    </w:p>
    <w:p w:rsidR="001D02A3" w:rsidRDefault="001D02A3" w:rsidP="0098728D">
      <w:pPr>
        <w:rPr>
          <w:rFonts w:cs="Helvetica"/>
          <w:b/>
          <w:i/>
          <w:color w:val="292828"/>
          <w:szCs w:val="22"/>
        </w:rPr>
      </w:pPr>
    </w:p>
    <w:p w:rsidR="001D02A3" w:rsidRDefault="001D02A3" w:rsidP="0098728D">
      <w:pPr>
        <w:rPr>
          <w:rFonts w:cs="Helvetica"/>
          <w:b/>
          <w:i/>
          <w:color w:val="292828"/>
          <w:szCs w:val="22"/>
        </w:rPr>
      </w:pPr>
    </w:p>
    <w:p w:rsidR="001D02A3" w:rsidRDefault="001D02A3" w:rsidP="0098728D">
      <w:pPr>
        <w:rPr>
          <w:rFonts w:cs="Helvetica"/>
          <w:b/>
          <w:i/>
          <w:color w:val="292828"/>
          <w:szCs w:val="22"/>
        </w:rPr>
      </w:pPr>
    </w:p>
    <w:p w:rsidR="001D02A3" w:rsidRPr="00221C5C" w:rsidRDefault="001D02A3" w:rsidP="001D02A3">
      <w:pPr>
        <w:rPr>
          <w:rFonts w:cs="Helvetica"/>
          <w:b/>
          <w:i/>
          <w:color w:val="292828"/>
          <w:sz w:val="24"/>
          <w:szCs w:val="24"/>
        </w:rPr>
      </w:pPr>
      <w:r w:rsidRPr="00221C5C">
        <w:rPr>
          <w:rFonts w:cs="Helvetica"/>
          <w:b/>
          <w:i/>
          <w:color w:val="292828"/>
          <w:sz w:val="24"/>
          <w:szCs w:val="24"/>
        </w:rPr>
        <w:t>TECHNICAL SKILLS</w:t>
      </w:r>
    </w:p>
    <w:p w:rsidR="001D02A3" w:rsidRPr="00C2113B" w:rsidRDefault="001D02A3" w:rsidP="001D02A3">
      <w:pPr>
        <w:rPr>
          <w:rFonts w:cs="Helvetica"/>
          <w:i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Platforms</w:t>
      </w:r>
      <w:r w:rsidRPr="00C2113B">
        <w:rPr>
          <w:rFonts w:cs="Helvetica"/>
          <w:color w:val="292828"/>
          <w:szCs w:val="22"/>
        </w:rPr>
        <w:tab/>
      </w:r>
      <w:r w:rsidRPr="00C2113B">
        <w:rPr>
          <w:rFonts w:cs="Helvetica"/>
          <w:color w:val="292828"/>
          <w:szCs w:val="22"/>
        </w:rPr>
        <w:tab/>
      </w:r>
      <w:r w:rsidRPr="004805FD">
        <w:rPr>
          <w:rFonts w:cs="Helvetica"/>
          <w:color w:val="292828"/>
          <w:szCs w:val="22"/>
        </w:rPr>
        <w:t>Windows 7/8/10; Oracle; SAP B1 (Add-ons and reports)</w:t>
      </w:r>
      <w:proofErr w:type="gramStart"/>
      <w:r>
        <w:rPr>
          <w:rFonts w:cs="Helvetica"/>
          <w:color w:val="292828"/>
          <w:szCs w:val="22"/>
        </w:rPr>
        <w:t>;</w:t>
      </w:r>
      <w:proofErr w:type="spellStart"/>
      <w:r>
        <w:rPr>
          <w:rFonts w:cs="Helvetica"/>
          <w:color w:val="292828"/>
          <w:szCs w:val="22"/>
        </w:rPr>
        <w:t>Netsuite</w:t>
      </w:r>
      <w:proofErr w:type="spellEnd"/>
      <w:proofErr w:type="gramEnd"/>
    </w:p>
    <w:p w:rsidR="001D02A3" w:rsidRPr="00C2113B" w:rsidRDefault="001D02A3" w:rsidP="001D02A3">
      <w:pPr>
        <w:ind w:left="2160" w:hanging="2160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Software</w:t>
      </w:r>
      <w:r w:rsidRPr="00C2113B">
        <w:rPr>
          <w:rFonts w:cs="Helvetica"/>
          <w:color w:val="292828"/>
          <w:szCs w:val="22"/>
        </w:rPr>
        <w:tab/>
      </w:r>
      <w:r w:rsidRPr="004805FD">
        <w:rPr>
          <w:rFonts w:cs="Helvetica"/>
          <w:color w:val="292828"/>
          <w:szCs w:val="22"/>
        </w:rPr>
        <w:t>Microsoft Office (Word, Excel, Outlook, PowerPoint), SQL</w:t>
      </w:r>
      <w:r>
        <w:rPr>
          <w:rFonts w:cs="Helvetica"/>
          <w:color w:val="292828"/>
          <w:szCs w:val="22"/>
        </w:rPr>
        <w:t xml:space="preserve">, </w:t>
      </w:r>
      <w:r w:rsidRPr="004805FD">
        <w:rPr>
          <w:rFonts w:cs="Helvetica"/>
          <w:color w:val="292828"/>
          <w:szCs w:val="22"/>
        </w:rPr>
        <w:t>MSSQL, MYSQL, HANA</w:t>
      </w:r>
      <w:r>
        <w:rPr>
          <w:rFonts w:cs="Helvetica"/>
          <w:color w:val="292828"/>
          <w:szCs w:val="22"/>
        </w:rPr>
        <w:t xml:space="preserve">, </w:t>
      </w:r>
      <w:proofErr w:type="spellStart"/>
      <w:r>
        <w:rPr>
          <w:rFonts w:cs="Helvetica"/>
          <w:color w:val="292828"/>
          <w:szCs w:val="22"/>
        </w:rPr>
        <w:t>Workato</w:t>
      </w:r>
      <w:proofErr w:type="spellEnd"/>
      <w:r>
        <w:rPr>
          <w:rFonts w:cs="Helvetica"/>
          <w:color w:val="292828"/>
          <w:szCs w:val="22"/>
        </w:rPr>
        <w:t xml:space="preserve">, </w:t>
      </w:r>
      <w:proofErr w:type="spellStart"/>
      <w:r>
        <w:rPr>
          <w:rFonts w:cs="Helvetica"/>
          <w:color w:val="292828"/>
          <w:szCs w:val="22"/>
        </w:rPr>
        <w:t>Elasticsearch</w:t>
      </w:r>
      <w:proofErr w:type="spellEnd"/>
    </w:p>
    <w:p w:rsidR="001D02A3" w:rsidRPr="008A76EF" w:rsidRDefault="001D02A3" w:rsidP="001D02A3">
      <w:pPr>
        <w:ind w:left="1440" w:hanging="1440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Languages</w:t>
      </w:r>
      <w:r w:rsidRPr="00C2113B">
        <w:rPr>
          <w:rFonts w:cs="Helvetica"/>
          <w:color w:val="292828"/>
          <w:szCs w:val="22"/>
        </w:rPr>
        <w:tab/>
      </w:r>
      <w:r w:rsidRPr="00C2113B">
        <w:rPr>
          <w:rFonts w:cs="Helvetica"/>
          <w:color w:val="292828"/>
          <w:szCs w:val="22"/>
        </w:rPr>
        <w:tab/>
      </w:r>
      <w:r w:rsidRPr="004805FD">
        <w:rPr>
          <w:rFonts w:cs="Helvetica"/>
          <w:color w:val="292828"/>
          <w:szCs w:val="22"/>
        </w:rPr>
        <w:t>J</w:t>
      </w:r>
      <w:r w:rsidRPr="008A76EF">
        <w:rPr>
          <w:rFonts w:cs="Helvetica"/>
          <w:color w:val="292828"/>
          <w:szCs w:val="22"/>
        </w:rPr>
        <w:t xml:space="preserve">ava, HTML, C++, PHP, VB.NET, </w:t>
      </w:r>
      <w:proofErr w:type="spellStart"/>
      <w:r w:rsidRPr="008A76EF">
        <w:rPr>
          <w:rFonts w:cs="Helvetica"/>
          <w:color w:val="292828"/>
          <w:szCs w:val="22"/>
        </w:rPr>
        <w:t>Javascript</w:t>
      </w:r>
      <w:proofErr w:type="spellEnd"/>
      <w:r w:rsidRPr="008A76EF">
        <w:rPr>
          <w:rFonts w:cs="Helvetica"/>
          <w:color w:val="292828"/>
          <w:szCs w:val="22"/>
        </w:rPr>
        <w:t xml:space="preserve">, </w:t>
      </w:r>
      <w:proofErr w:type="spellStart"/>
      <w:r w:rsidRPr="008A76EF">
        <w:rPr>
          <w:rFonts w:cs="Helvetica"/>
          <w:color w:val="292828"/>
          <w:szCs w:val="22"/>
        </w:rPr>
        <w:t>Jquery</w:t>
      </w:r>
      <w:proofErr w:type="spellEnd"/>
      <w:r w:rsidRPr="008A76EF">
        <w:rPr>
          <w:rFonts w:cs="Helvetica"/>
          <w:color w:val="292828"/>
          <w:szCs w:val="22"/>
        </w:rPr>
        <w:t xml:space="preserve">, </w:t>
      </w:r>
      <w:proofErr w:type="spellStart"/>
      <w:r w:rsidRPr="008A76EF">
        <w:rPr>
          <w:rFonts w:cs="Helvetica"/>
          <w:b/>
          <w:color w:val="292828"/>
          <w:szCs w:val="22"/>
        </w:rPr>
        <w:t>Suitescript</w:t>
      </w:r>
      <w:proofErr w:type="spellEnd"/>
      <w:r w:rsidRPr="008A76EF">
        <w:rPr>
          <w:rFonts w:cs="Helvetica"/>
          <w:b/>
          <w:color w:val="292828"/>
          <w:szCs w:val="22"/>
        </w:rPr>
        <w:t xml:space="preserve"> 1.0, </w:t>
      </w:r>
      <w:proofErr w:type="spellStart"/>
      <w:r w:rsidRPr="008A76EF">
        <w:rPr>
          <w:rFonts w:cs="Helvetica"/>
          <w:b/>
          <w:color w:val="292828"/>
          <w:szCs w:val="22"/>
        </w:rPr>
        <w:t>Suitescript</w:t>
      </w:r>
      <w:proofErr w:type="spellEnd"/>
      <w:r w:rsidRPr="008A76EF">
        <w:rPr>
          <w:rFonts w:cs="Helvetica"/>
          <w:b/>
          <w:color w:val="292828"/>
          <w:szCs w:val="22"/>
        </w:rPr>
        <w:t xml:space="preserve"> 2.0,</w:t>
      </w:r>
      <w:r w:rsidRPr="008A76EF">
        <w:rPr>
          <w:rFonts w:cs="Helvetica"/>
          <w:color w:val="292828"/>
          <w:szCs w:val="22"/>
        </w:rPr>
        <w:t xml:space="preserve"> </w:t>
      </w:r>
    </w:p>
    <w:p w:rsidR="001D02A3" w:rsidRPr="008A76EF" w:rsidRDefault="001D02A3" w:rsidP="001D02A3">
      <w:pPr>
        <w:ind w:left="1440" w:firstLine="720"/>
        <w:rPr>
          <w:rFonts w:cs="Helvetica"/>
          <w:color w:val="292828"/>
          <w:szCs w:val="22"/>
        </w:rPr>
      </w:pPr>
      <w:proofErr w:type="spellStart"/>
      <w:r w:rsidRPr="008A76EF">
        <w:rPr>
          <w:rFonts w:cs="Helvetica"/>
          <w:color w:val="292828"/>
          <w:szCs w:val="22"/>
        </w:rPr>
        <w:t>Codeigniter</w:t>
      </w:r>
      <w:proofErr w:type="spellEnd"/>
      <w:r w:rsidRPr="008A76EF">
        <w:rPr>
          <w:rFonts w:cs="Helvetica"/>
          <w:color w:val="292828"/>
          <w:szCs w:val="22"/>
        </w:rPr>
        <w:t xml:space="preserve"> 3 and 4,</w:t>
      </w:r>
      <w:r w:rsidR="008A76EF">
        <w:rPr>
          <w:rFonts w:cs="Helvetica"/>
          <w:color w:val="292828"/>
          <w:szCs w:val="22"/>
        </w:rPr>
        <w:t xml:space="preserve"> C#, Firebase, Angular, React </w:t>
      </w:r>
      <w:proofErr w:type="spellStart"/>
      <w:r w:rsidR="008A76EF">
        <w:rPr>
          <w:rFonts w:cs="Helvetica"/>
          <w:color w:val="292828"/>
          <w:szCs w:val="22"/>
        </w:rPr>
        <w:t>Js</w:t>
      </w:r>
      <w:proofErr w:type="spellEnd"/>
      <w:r w:rsidR="0035337D">
        <w:rPr>
          <w:rFonts w:cs="Helvetica"/>
          <w:color w:val="292828"/>
          <w:szCs w:val="22"/>
        </w:rPr>
        <w:t>.</w:t>
      </w:r>
    </w:p>
    <w:p w:rsidR="00E76A22" w:rsidRPr="004805FD" w:rsidRDefault="00E76A22" w:rsidP="001D02A3">
      <w:pPr>
        <w:ind w:left="1440" w:firstLine="720"/>
        <w:rPr>
          <w:rFonts w:cs="Helvetica"/>
          <w:color w:val="292828"/>
          <w:szCs w:val="22"/>
        </w:rPr>
      </w:pPr>
    </w:p>
    <w:p w:rsidR="001D02A3" w:rsidRPr="00C2113B" w:rsidRDefault="001D02A3" w:rsidP="001D02A3">
      <w:pPr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Reporting tools</w:t>
      </w:r>
      <w:r w:rsidRPr="00C2113B">
        <w:rPr>
          <w:rFonts w:cs="Helvetica"/>
          <w:color w:val="292828"/>
          <w:szCs w:val="22"/>
        </w:rPr>
        <w:tab/>
      </w:r>
      <w:r w:rsidRPr="00C2113B">
        <w:rPr>
          <w:rFonts w:cs="Helvetica"/>
          <w:color w:val="292828"/>
          <w:szCs w:val="22"/>
        </w:rPr>
        <w:tab/>
      </w:r>
      <w:r w:rsidRPr="004805FD">
        <w:rPr>
          <w:rFonts w:cs="Helvetica"/>
          <w:color w:val="292828"/>
          <w:szCs w:val="22"/>
        </w:rPr>
        <w:t>Crystal Report</w:t>
      </w:r>
      <w:r>
        <w:rPr>
          <w:rFonts w:cs="Helvetica"/>
          <w:color w:val="292828"/>
          <w:szCs w:val="22"/>
        </w:rPr>
        <w:t xml:space="preserve">, </w:t>
      </w:r>
      <w:proofErr w:type="spellStart"/>
      <w:r>
        <w:rPr>
          <w:rFonts w:cs="Helvetica"/>
          <w:color w:val="292828"/>
          <w:szCs w:val="22"/>
        </w:rPr>
        <w:t>Netsuite</w:t>
      </w:r>
      <w:proofErr w:type="spellEnd"/>
      <w:r>
        <w:rPr>
          <w:rFonts w:cs="Helvetica"/>
          <w:color w:val="292828"/>
          <w:szCs w:val="22"/>
        </w:rPr>
        <w:t xml:space="preserve"> Advance PDF</w:t>
      </w:r>
    </w:p>
    <w:p w:rsidR="001D02A3" w:rsidRDefault="001D02A3" w:rsidP="001D02A3">
      <w:pPr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 xml:space="preserve">Programming Design </w:t>
      </w:r>
      <w:r w:rsidRPr="00C2113B">
        <w:rPr>
          <w:rFonts w:cs="Helvetica"/>
          <w:color w:val="292828"/>
          <w:szCs w:val="22"/>
        </w:rPr>
        <w:tab/>
      </w:r>
      <w:r w:rsidRPr="004805FD">
        <w:rPr>
          <w:rFonts w:cs="Helvetica"/>
          <w:color w:val="292828"/>
          <w:szCs w:val="22"/>
        </w:rPr>
        <w:t>HTML5, HTML, CSS</w:t>
      </w:r>
      <w:r w:rsidR="00032922">
        <w:rPr>
          <w:rFonts w:cs="Helvetica"/>
          <w:color w:val="292828"/>
          <w:szCs w:val="22"/>
        </w:rPr>
        <w:t>, Boo</w:t>
      </w:r>
      <w:r w:rsidR="00D5013E">
        <w:rPr>
          <w:rFonts w:cs="Helvetica"/>
          <w:color w:val="292828"/>
          <w:szCs w:val="22"/>
        </w:rPr>
        <w:t>t</w:t>
      </w:r>
      <w:r w:rsidR="00032922">
        <w:rPr>
          <w:rFonts w:cs="Helvetica"/>
          <w:color w:val="292828"/>
          <w:szCs w:val="22"/>
        </w:rPr>
        <w:t>st</w:t>
      </w:r>
      <w:r w:rsidR="00D5013E">
        <w:rPr>
          <w:rFonts w:cs="Helvetica"/>
          <w:color w:val="292828"/>
          <w:szCs w:val="22"/>
        </w:rPr>
        <w:t>rap</w:t>
      </w:r>
      <w:r w:rsidR="00B14BF1">
        <w:rPr>
          <w:rFonts w:cs="Helvetica"/>
          <w:color w:val="292828"/>
          <w:szCs w:val="22"/>
        </w:rPr>
        <w:t>, CSS3</w:t>
      </w:r>
    </w:p>
    <w:p w:rsidR="001D02A3" w:rsidRDefault="001D02A3" w:rsidP="0098728D">
      <w:pPr>
        <w:rPr>
          <w:rFonts w:cs="Helvetica"/>
          <w:b/>
          <w:i/>
          <w:color w:val="292828"/>
          <w:szCs w:val="22"/>
        </w:rPr>
      </w:pPr>
    </w:p>
    <w:p w:rsidR="00361939" w:rsidRPr="00221C5C" w:rsidRDefault="00361939" w:rsidP="0098728D">
      <w:pPr>
        <w:rPr>
          <w:rFonts w:cs="Helvetica"/>
          <w:b/>
          <w:i/>
          <w:color w:val="292828"/>
          <w:szCs w:val="22"/>
        </w:rPr>
      </w:pPr>
    </w:p>
    <w:p w:rsidR="002B7538" w:rsidRDefault="00361939" w:rsidP="0098728D">
      <w:pPr>
        <w:rPr>
          <w:rFonts w:cs="Helvetica"/>
          <w:b/>
          <w:color w:val="292828"/>
          <w:sz w:val="24"/>
          <w:szCs w:val="22"/>
        </w:rPr>
      </w:pPr>
      <w:r w:rsidRPr="00361939">
        <w:rPr>
          <w:rFonts w:cs="Helvetica"/>
          <w:b/>
          <w:color w:val="292828"/>
          <w:sz w:val="24"/>
          <w:szCs w:val="22"/>
        </w:rPr>
        <w:t>Task</w:t>
      </w:r>
    </w:p>
    <w:p w:rsidR="00361939" w:rsidRPr="00361939" w:rsidRDefault="00361939" w:rsidP="0098728D">
      <w:pPr>
        <w:rPr>
          <w:rFonts w:cs="Helvetica"/>
          <w:b/>
          <w:color w:val="292828"/>
          <w:sz w:val="24"/>
          <w:szCs w:val="22"/>
        </w:rPr>
      </w:pPr>
    </w:p>
    <w:p w:rsidR="00C2113B" w:rsidRPr="00DE3A7E" w:rsidRDefault="00DE3A7E" w:rsidP="00C2113B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rFonts w:cs="Helvetica"/>
          <w:b/>
          <w:color w:val="292828"/>
          <w:szCs w:val="22"/>
        </w:rPr>
      </w:pPr>
      <w:r>
        <w:rPr>
          <w:rFonts w:cs="Helvetica"/>
          <w:b/>
          <w:color w:val="292828"/>
          <w:szCs w:val="22"/>
        </w:rPr>
        <w:t>DFSI (Jan 2015 - March 2019</w:t>
      </w:r>
      <w:r w:rsidR="0057127A">
        <w:rPr>
          <w:rFonts w:cs="Helvetica"/>
          <w:b/>
          <w:color w:val="292828"/>
          <w:szCs w:val="22"/>
        </w:rPr>
        <w:t>)</w:t>
      </w:r>
    </w:p>
    <w:p w:rsidR="00DE3A7E" w:rsidRDefault="00DE3A7E" w:rsidP="00DE3A7E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cs="Helvetica"/>
          <w:color w:val="292828"/>
          <w:szCs w:val="22"/>
        </w:rPr>
        <w:t>SAP B1 Add-ons</w:t>
      </w:r>
      <w:r w:rsidR="003E7B13">
        <w:rPr>
          <w:rFonts w:cs="Helvetica"/>
          <w:color w:val="292828"/>
          <w:szCs w:val="22"/>
        </w:rPr>
        <w:t xml:space="preserve"> using </w:t>
      </w:r>
      <w:r w:rsidR="00227E1E" w:rsidRPr="00227E1E">
        <w:rPr>
          <w:rFonts w:cs="Helvetica"/>
          <w:b/>
          <w:color w:val="292828"/>
          <w:szCs w:val="22"/>
        </w:rPr>
        <w:t>VB.NET</w:t>
      </w:r>
      <w:r w:rsidR="00227E1E">
        <w:rPr>
          <w:rFonts w:cs="Helvetica"/>
          <w:color w:val="292828"/>
          <w:szCs w:val="22"/>
        </w:rPr>
        <w:t xml:space="preserve"> and </w:t>
      </w:r>
      <w:r w:rsidR="00227E1E" w:rsidRPr="00227E1E">
        <w:rPr>
          <w:rFonts w:cs="Helvetica"/>
          <w:b/>
          <w:color w:val="292828"/>
          <w:szCs w:val="22"/>
        </w:rPr>
        <w:t>MSSQL</w:t>
      </w:r>
      <w:r w:rsidR="00227E1E">
        <w:rPr>
          <w:rFonts w:cs="Helvetica"/>
          <w:color w:val="292828"/>
          <w:szCs w:val="22"/>
        </w:rPr>
        <w:t xml:space="preserve"> as a database.</w:t>
      </w:r>
    </w:p>
    <w:p w:rsidR="00DE3A7E" w:rsidRDefault="00DE3A7E" w:rsidP="00DE3A7E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cs="Helvetica"/>
          <w:color w:val="292828"/>
          <w:szCs w:val="22"/>
        </w:rPr>
        <w:t xml:space="preserve">Customize Report using </w:t>
      </w:r>
      <w:r w:rsidRPr="00727862">
        <w:rPr>
          <w:rFonts w:cs="Helvetica"/>
          <w:b/>
          <w:color w:val="292828"/>
          <w:szCs w:val="22"/>
        </w:rPr>
        <w:t>Crystal Report</w:t>
      </w:r>
    </w:p>
    <w:p w:rsidR="00282308" w:rsidRDefault="00DE3A7E" w:rsidP="00DE3A7E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cs="Helvetica"/>
          <w:color w:val="292828"/>
          <w:szCs w:val="22"/>
        </w:rPr>
        <w:t xml:space="preserve">Web base portal </w:t>
      </w:r>
      <w:r w:rsidR="0065751B">
        <w:rPr>
          <w:rFonts w:cs="Helvetica"/>
          <w:color w:val="292828"/>
          <w:szCs w:val="22"/>
        </w:rPr>
        <w:t>creation</w:t>
      </w:r>
      <w:r w:rsidR="003E7B13">
        <w:rPr>
          <w:rFonts w:cs="Helvetica"/>
          <w:color w:val="292828"/>
          <w:szCs w:val="22"/>
        </w:rPr>
        <w:t xml:space="preserve"> using </w:t>
      </w:r>
      <w:r w:rsidR="00FF71C1">
        <w:rPr>
          <w:rFonts w:cs="Helvetica"/>
          <w:b/>
          <w:color w:val="292828"/>
          <w:szCs w:val="22"/>
        </w:rPr>
        <w:t>PHP, JQUERY, JAVASCRIPT, HTML,</w:t>
      </w:r>
      <w:r w:rsidR="00F418B8">
        <w:rPr>
          <w:rFonts w:cs="Helvetica"/>
          <w:b/>
          <w:color w:val="292828"/>
          <w:szCs w:val="22"/>
        </w:rPr>
        <w:t xml:space="preserve"> </w:t>
      </w:r>
      <w:r w:rsidR="00FF71C1">
        <w:rPr>
          <w:rFonts w:cs="Helvetica"/>
          <w:b/>
          <w:color w:val="292828"/>
          <w:szCs w:val="22"/>
        </w:rPr>
        <w:t>CSS for the design</w:t>
      </w:r>
      <w:r w:rsidR="00952837">
        <w:rPr>
          <w:rFonts w:cs="Helvetica"/>
          <w:color w:val="292828"/>
          <w:szCs w:val="22"/>
        </w:rPr>
        <w:t xml:space="preserve">, and </w:t>
      </w:r>
      <w:r w:rsidR="00952837" w:rsidRPr="00326C1D">
        <w:rPr>
          <w:rFonts w:cs="Helvetica"/>
          <w:b/>
          <w:color w:val="292828"/>
          <w:szCs w:val="22"/>
        </w:rPr>
        <w:t>MYSQL</w:t>
      </w:r>
      <w:r w:rsidR="00AD5404">
        <w:rPr>
          <w:rFonts w:cs="Helvetica"/>
          <w:color w:val="292828"/>
          <w:szCs w:val="22"/>
        </w:rPr>
        <w:t xml:space="preserve"> for the</w:t>
      </w:r>
      <w:r w:rsidR="00952837">
        <w:rPr>
          <w:rFonts w:cs="Helvetica"/>
          <w:color w:val="292828"/>
          <w:szCs w:val="22"/>
        </w:rPr>
        <w:t xml:space="preserve"> database</w:t>
      </w:r>
    </w:p>
    <w:p w:rsidR="00DE3A7E" w:rsidRDefault="00282308" w:rsidP="00DE3A7E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cs="Helvetica"/>
          <w:color w:val="292828"/>
          <w:szCs w:val="22"/>
        </w:rPr>
        <w:t xml:space="preserve">Customize uploader using </w:t>
      </w:r>
      <w:r w:rsidR="00810A53" w:rsidRPr="000424B8">
        <w:rPr>
          <w:rFonts w:cs="Helvetica"/>
          <w:b/>
          <w:color w:val="292828"/>
          <w:szCs w:val="22"/>
        </w:rPr>
        <w:t>VB.</w:t>
      </w:r>
      <w:r w:rsidR="00C74AF6" w:rsidRPr="000424B8">
        <w:rPr>
          <w:rFonts w:cs="Helvetica"/>
          <w:b/>
          <w:color w:val="292828"/>
          <w:szCs w:val="22"/>
        </w:rPr>
        <w:t>NET</w:t>
      </w:r>
      <w:r w:rsidR="00810A53">
        <w:rPr>
          <w:rFonts w:cs="Helvetica"/>
          <w:color w:val="292828"/>
          <w:szCs w:val="22"/>
        </w:rPr>
        <w:t xml:space="preserve"> </w:t>
      </w:r>
      <w:r w:rsidR="0058670F">
        <w:rPr>
          <w:rFonts w:cs="Helvetica"/>
          <w:color w:val="292828"/>
          <w:szCs w:val="22"/>
        </w:rPr>
        <w:t xml:space="preserve">and </w:t>
      </w:r>
      <w:r w:rsidR="0058670F" w:rsidRPr="000424B8">
        <w:rPr>
          <w:rFonts w:cs="Helvetica"/>
          <w:b/>
          <w:color w:val="292828"/>
          <w:szCs w:val="22"/>
        </w:rPr>
        <w:t>MSSQL</w:t>
      </w:r>
      <w:r w:rsidR="0058670F">
        <w:rPr>
          <w:rFonts w:cs="Helvetica"/>
          <w:color w:val="292828"/>
          <w:szCs w:val="22"/>
        </w:rPr>
        <w:t xml:space="preserve"> as a database.</w:t>
      </w:r>
    </w:p>
    <w:p w:rsidR="00810A53" w:rsidRDefault="004763D4" w:rsidP="00DE3A7E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 w:rsidRPr="00DD1703">
        <w:rPr>
          <w:rFonts w:cs="Helvetica"/>
          <w:b/>
          <w:color w:val="292828"/>
          <w:szCs w:val="22"/>
        </w:rPr>
        <w:t>Stored Procedure</w:t>
      </w:r>
      <w:r>
        <w:rPr>
          <w:rFonts w:cs="Helvetica"/>
          <w:color w:val="292828"/>
          <w:szCs w:val="22"/>
        </w:rPr>
        <w:t xml:space="preserve"> for Crystal Report using </w:t>
      </w:r>
      <w:r w:rsidRPr="00DD1703">
        <w:rPr>
          <w:rFonts w:cs="Helvetica"/>
          <w:b/>
          <w:color w:val="292828"/>
          <w:szCs w:val="22"/>
        </w:rPr>
        <w:t>MSSQL</w:t>
      </w:r>
      <w:r>
        <w:rPr>
          <w:rFonts w:cs="Helvetica"/>
          <w:color w:val="292828"/>
          <w:szCs w:val="22"/>
        </w:rPr>
        <w:t>.</w:t>
      </w:r>
    </w:p>
    <w:p w:rsidR="0065751B" w:rsidRDefault="0065751B" w:rsidP="0065751B">
      <w:pPr>
        <w:pStyle w:val="Achievement"/>
        <w:tabs>
          <w:tab w:val="clear" w:pos="360"/>
          <w:tab w:val="right" w:pos="6444"/>
        </w:tabs>
        <w:spacing w:after="0" w:line="240" w:lineRule="auto"/>
        <w:ind w:left="250" w:right="-117" w:firstLine="0"/>
        <w:rPr>
          <w:rFonts w:cs="Helvetica"/>
          <w:color w:val="292828"/>
          <w:szCs w:val="22"/>
        </w:rPr>
      </w:pPr>
    </w:p>
    <w:p w:rsidR="00DE3A7E" w:rsidRDefault="00DE3A7E" w:rsidP="00DE3A7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rFonts w:cs="Helvetica"/>
          <w:color w:val="292828"/>
          <w:szCs w:val="22"/>
        </w:rPr>
      </w:pPr>
    </w:p>
    <w:p w:rsidR="00DE3A7E" w:rsidRDefault="00DE3A7E" w:rsidP="00DE3A7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rFonts w:cs="Helvetica"/>
          <w:b/>
          <w:color w:val="292828"/>
          <w:szCs w:val="22"/>
        </w:rPr>
      </w:pPr>
      <w:r w:rsidRPr="00DE3A7E">
        <w:rPr>
          <w:rFonts w:cs="Helvetica"/>
          <w:b/>
          <w:color w:val="292828"/>
          <w:szCs w:val="22"/>
        </w:rPr>
        <w:t>ITG</w:t>
      </w:r>
      <w:r>
        <w:rPr>
          <w:rFonts w:cs="Helvetica"/>
          <w:b/>
          <w:color w:val="292828"/>
          <w:szCs w:val="22"/>
        </w:rPr>
        <w:t xml:space="preserve"> (March 2019 – Present)</w:t>
      </w:r>
    </w:p>
    <w:p w:rsidR="00F45E3C" w:rsidRPr="00CC28DA" w:rsidRDefault="00F45E3C" w:rsidP="00F45E3C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 w:rsidRPr="00CC28DA">
        <w:rPr>
          <w:rFonts w:cs="Helvetica"/>
          <w:color w:val="292828"/>
          <w:szCs w:val="22"/>
        </w:rPr>
        <w:t>3</w:t>
      </w:r>
      <w:r w:rsidRPr="00CC28DA">
        <w:rPr>
          <w:rFonts w:cs="Helvetica"/>
          <w:color w:val="292828"/>
          <w:szCs w:val="22"/>
          <w:vertAlign w:val="superscript"/>
        </w:rPr>
        <w:t>rd</w:t>
      </w:r>
      <w:r w:rsidRPr="00CC28DA">
        <w:rPr>
          <w:rFonts w:cs="Helvetica"/>
          <w:color w:val="292828"/>
          <w:szCs w:val="22"/>
        </w:rPr>
        <w:t xml:space="preserve"> Party</w:t>
      </w:r>
      <w:r w:rsidR="00631F15">
        <w:rPr>
          <w:rFonts w:cs="Helvetica"/>
          <w:color w:val="292828"/>
          <w:szCs w:val="22"/>
        </w:rPr>
        <w:t xml:space="preserve"> to </w:t>
      </w:r>
      <w:proofErr w:type="spellStart"/>
      <w:r w:rsidR="00631F15">
        <w:rPr>
          <w:rFonts w:cs="Helvetica"/>
          <w:color w:val="292828"/>
          <w:szCs w:val="22"/>
        </w:rPr>
        <w:t>Netsuite</w:t>
      </w:r>
      <w:proofErr w:type="spellEnd"/>
      <w:r w:rsidRPr="00CC28DA">
        <w:rPr>
          <w:rFonts w:cs="Helvetica"/>
          <w:color w:val="292828"/>
          <w:szCs w:val="22"/>
        </w:rPr>
        <w:t xml:space="preserve"> Integration</w:t>
      </w:r>
      <w:r w:rsidR="00767E3D">
        <w:rPr>
          <w:rFonts w:cs="Helvetica"/>
          <w:color w:val="292828"/>
          <w:szCs w:val="22"/>
        </w:rPr>
        <w:t xml:space="preserve"> vice versa</w:t>
      </w:r>
      <w:r w:rsidR="0088447D">
        <w:rPr>
          <w:rFonts w:cs="Helvetica"/>
          <w:color w:val="292828"/>
          <w:szCs w:val="22"/>
        </w:rPr>
        <w:t xml:space="preserve"> using </w:t>
      </w:r>
      <w:proofErr w:type="spellStart"/>
      <w:r w:rsidR="0088447D">
        <w:rPr>
          <w:rFonts w:cs="Helvetica"/>
          <w:color w:val="292828"/>
          <w:szCs w:val="22"/>
        </w:rPr>
        <w:t>Suitescript</w:t>
      </w:r>
      <w:proofErr w:type="spellEnd"/>
      <w:r w:rsidR="0088447D">
        <w:rPr>
          <w:rFonts w:cs="Helvetica"/>
          <w:color w:val="292828"/>
          <w:szCs w:val="22"/>
        </w:rPr>
        <w:t xml:space="preserve"> v1.0 and v2.0</w:t>
      </w:r>
    </w:p>
    <w:p w:rsidR="00F45E3C" w:rsidRPr="00CC28DA" w:rsidRDefault="00F45E3C" w:rsidP="00F45E3C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 w:rsidRPr="00CC28DA">
        <w:rPr>
          <w:rFonts w:cs="Helvetica"/>
          <w:color w:val="292828"/>
          <w:szCs w:val="22"/>
        </w:rPr>
        <w:t xml:space="preserve">Report Customization using </w:t>
      </w:r>
      <w:proofErr w:type="spellStart"/>
      <w:r w:rsidRPr="00CC28DA">
        <w:rPr>
          <w:rFonts w:cs="Helvetica"/>
          <w:color w:val="292828"/>
          <w:szCs w:val="22"/>
        </w:rPr>
        <w:t>Netsuite</w:t>
      </w:r>
      <w:proofErr w:type="spellEnd"/>
      <w:r w:rsidRPr="00CC28DA">
        <w:rPr>
          <w:rFonts w:cs="Helvetica"/>
          <w:color w:val="292828"/>
          <w:szCs w:val="22"/>
        </w:rPr>
        <w:t xml:space="preserve"> Advance PDF</w:t>
      </w:r>
    </w:p>
    <w:p w:rsidR="00F45E3C" w:rsidRDefault="00F45E3C" w:rsidP="00F45E3C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proofErr w:type="spellStart"/>
      <w:r w:rsidRPr="00CC28DA">
        <w:rPr>
          <w:rFonts w:cs="Helvetica"/>
          <w:color w:val="292828"/>
          <w:szCs w:val="22"/>
        </w:rPr>
        <w:t>Netsuite</w:t>
      </w:r>
      <w:proofErr w:type="spellEnd"/>
      <w:r w:rsidRPr="00CC28DA">
        <w:rPr>
          <w:rFonts w:cs="Helvetica"/>
          <w:color w:val="292828"/>
          <w:szCs w:val="22"/>
        </w:rPr>
        <w:t xml:space="preserve"> Add-ons</w:t>
      </w:r>
      <w:r w:rsidR="008A4ABB">
        <w:rPr>
          <w:rFonts w:cs="Helvetica"/>
          <w:color w:val="292828"/>
          <w:szCs w:val="22"/>
        </w:rPr>
        <w:t>/Customization</w:t>
      </w:r>
      <w:r w:rsidR="0088447D">
        <w:rPr>
          <w:rFonts w:cs="Helvetica"/>
          <w:color w:val="292828"/>
          <w:szCs w:val="22"/>
        </w:rPr>
        <w:t xml:space="preserve"> using </w:t>
      </w:r>
      <w:proofErr w:type="spellStart"/>
      <w:r w:rsidR="0088447D">
        <w:rPr>
          <w:rFonts w:cs="Helvetica"/>
          <w:color w:val="292828"/>
          <w:szCs w:val="22"/>
        </w:rPr>
        <w:t>Suitescript</w:t>
      </w:r>
      <w:proofErr w:type="spellEnd"/>
      <w:r w:rsidR="0088447D">
        <w:rPr>
          <w:rFonts w:cs="Helvetica"/>
          <w:color w:val="292828"/>
          <w:szCs w:val="22"/>
        </w:rPr>
        <w:t xml:space="preserve"> v1.0 and v2.0</w:t>
      </w:r>
    </w:p>
    <w:p w:rsidR="00DE3A7E" w:rsidRPr="005D5FB4" w:rsidRDefault="003B4791" w:rsidP="003B4791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hAnsi="Times New Roman"/>
          <w:bCs/>
          <w:szCs w:val="24"/>
        </w:rPr>
        <w:t xml:space="preserve">System Implementation: </w:t>
      </w:r>
      <w:r w:rsidRPr="00EC2E74">
        <w:rPr>
          <w:rFonts w:hAnsi="Times New Roman"/>
          <w:bCs/>
          <w:szCs w:val="24"/>
        </w:rPr>
        <w:t>ERP</w:t>
      </w:r>
      <w:r>
        <w:rPr>
          <w:rFonts w:hAnsi="Times New Roman"/>
          <w:bCs/>
          <w:szCs w:val="24"/>
        </w:rPr>
        <w:t>/CRM</w:t>
      </w:r>
      <w:r w:rsidRPr="00EC2E74">
        <w:rPr>
          <w:rFonts w:hAnsi="Times New Roman"/>
          <w:bCs/>
          <w:szCs w:val="24"/>
        </w:rPr>
        <w:t xml:space="preserve"> Software:</w:t>
      </w:r>
      <w:r w:rsidRPr="00044F1E">
        <w:rPr>
          <w:rFonts w:hAnsi="Times New Roman"/>
          <w:bCs/>
          <w:szCs w:val="24"/>
        </w:rPr>
        <w:t xml:space="preserve"> NetSuite</w:t>
      </w:r>
    </w:p>
    <w:p w:rsidR="005D5FB4" w:rsidRPr="009373A1" w:rsidRDefault="005D5FB4" w:rsidP="005D5FB4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hAnsi="Times New Roman"/>
          <w:bCs/>
          <w:szCs w:val="24"/>
        </w:rPr>
        <w:t>Support Task</w:t>
      </w:r>
    </w:p>
    <w:p w:rsidR="009373A1" w:rsidRPr="009701A8" w:rsidRDefault="009373A1" w:rsidP="005D5FB4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color w:val="292828"/>
          <w:szCs w:val="22"/>
        </w:rPr>
      </w:pPr>
      <w:r>
        <w:rPr>
          <w:rFonts w:hAnsi="Times New Roman"/>
          <w:bCs/>
          <w:szCs w:val="24"/>
        </w:rPr>
        <w:t>REST API Integration</w:t>
      </w:r>
    </w:p>
    <w:p w:rsidR="009701A8" w:rsidRDefault="009701A8" w:rsidP="009701A8">
      <w:pPr>
        <w:pStyle w:val="Achievement"/>
        <w:tabs>
          <w:tab w:val="clear" w:pos="360"/>
          <w:tab w:val="right" w:pos="6444"/>
        </w:tabs>
        <w:spacing w:after="0" w:line="240" w:lineRule="auto"/>
        <w:ind w:right="-117"/>
        <w:rPr>
          <w:rFonts w:hAnsi="Times New Roman"/>
          <w:bCs/>
          <w:szCs w:val="24"/>
        </w:rPr>
      </w:pPr>
    </w:p>
    <w:p w:rsidR="009701A8" w:rsidRDefault="009701A8" w:rsidP="009701A8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rFonts w:cs="Helvetica"/>
          <w:b/>
          <w:color w:val="292828"/>
          <w:szCs w:val="22"/>
        </w:rPr>
      </w:pPr>
      <w:proofErr w:type="spellStart"/>
      <w:r>
        <w:rPr>
          <w:rFonts w:cs="Helvetica"/>
          <w:b/>
          <w:color w:val="292828"/>
          <w:szCs w:val="22"/>
        </w:rPr>
        <w:t>Unawa</w:t>
      </w:r>
      <w:proofErr w:type="spellEnd"/>
      <w:r>
        <w:rPr>
          <w:rFonts w:cs="Helvetica"/>
          <w:b/>
          <w:color w:val="292828"/>
          <w:szCs w:val="22"/>
        </w:rPr>
        <w:t xml:space="preserve"> (December 2022 – Present)</w:t>
      </w:r>
    </w:p>
    <w:p w:rsidR="009701A8" w:rsidRPr="0081269A" w:rsidRDefault="001B1AF5" w:rsidP="009701A8">
      <w:pPr>
        <w:pStyle w:val="Achievement"/>
        <w:numPr>
          <w:ilvl w:val="0"/>
          <w:numId w:val="6"/>
        </w:numPr>
        <w:tabs>
          <w:tab w:val="right" w:pos="6444"/>
        </w:tabs>
        <w:spacing w:after="0" w:line="240" w:lineRule="auto"/>
        <w:ind w:right="-117"/>
        <w:rPr>
          <w:rFonts w:cs="Helvetica"/>
          <w:b/>
          <w:color w:val="292828"/>
          <w:szCs w:val="22"/>
        </w:rPr>
      </w:pPr>
      <w:r>
        <w:rPr>
          <w:rFonts w:cs="Helvetica"/>
          <w:color w:val="292828"/>
          <w:szCs w:val="22"/>
        </w:rPr>
        <w:t xml:space="preserve">Customized </w:t>
      </w:r>
      <w:r w:rsidR="009701A8">
        <w:rPr>
          <w:rFonts w:cs="Helvetica"/>
          <w:color w:val="292828"/>
          <w:szCs w:val="22"/>
        </w:rPr>
        <w:t xml:space="preserve">Web Portal (Admin Module and Payment Integration) – Using </w:t>
      </w:r>
      <w:r w:rsidR="009701A8" w:rsidRPr="0086782F">
        <w:rPr>
          <w:rFonts w:cs="Helvetica"/>
          <w:b/>
          <w:color w:val="292828"/>
          <w:szCs w:val="22"/>
        </w:rPr>
        <w:t>Firebase and Angular</w:t>
      </w:r>
      <w:r w:rsidR="004C526C" w:rsidRPr="0086782F">
        <w:rPr>
          <w:rFonts w:cs="Helvetica"/>
          <w:b/>
          <w:color w:val="292828"/>
          <w:szCs w:val="22"/>
        </w:rPr>
        <w:t>.</w:t>
      </w:r>
    </w:p>
    <w:p w:rsidR="0081269A" w:rsidRDefault="0081269A" w:rsidP="0086782F">
      <w:pPr>
        <w:pStyle w:val="Achievement"/>
        <w:tabs>
          <w:tab w:val="clear" w:pos="360"/>
          <w:tab w:val="right" w:pos="6444"/>
        </w:tabs>
        <w:spacing w:after="0" w:line="240" w:lineRule="auto"/>
        <w:ind w:left="610" w:right="-117" w:firstLine="0"/>
        <w:rPr>
          <w:rFonts w:cs="Helvetica"/>
          <w:b/>
          <w:color w:val="292828"/>
          <w:szCs w:val="22"/>
        </w:rPr>
      </w:pPr>
    </w:p>
    <w:p w:rsidR="00C2113B" w:rsidRDefault="00C2113B" w:rsidP="00C2113B">
      <w:pPr>
        <w:rPr>
          <w:rFonts w:cs="Helvetica"/>
          <w:b/>
          <w:i/>
          <w:color w:val="292828"/>
          <w:szCs w:val="22"/>
        </w:rPr>
      </w:pPr>
    </w:p>
    <w:p w:rsidR="00C2113B" w:rsidRPr="00221C5C" w:rsidRDefault="00BF18EB" w:rsidP="00C2113B">
      <w:pPr>
        <w:rPr>
          <w:rFonts w:cs="Helvetica"/>
          <w:b/>
          <w:i/>
          <w:color w:val="292828"/>
          <w:sz w:val="24"/>
          <w:szCs w:val="24"/>
        </w:rPr>
      </w:pPr>
      <w:r>
        <w:rPr>
          <w:rFonts w:cs="Helvetica"/>
          <w:b/>
          <w:i/>
          <w:color w:val="292828"/>
          <w:sz w:val="24"/>
          <w:szCs w:val="24"/>
        </w:rPr>
        <w:lastRenderedPageBreak/>
        <w:t>NATURE OF CLIENTS HANDLED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Cement Products, Wholesaler/Trading/Importer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Fuel Distributor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Lan-based gaming Company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clear" w:pos="360"/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Manufacturing Company: Precision metal parts for engine and transmission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 xml:space="preserve">Automotive Parts and Equipment Development 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Logistics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Food and Drink Company</w:t>
      </w:r>
    </w:p>
    <w:p w:rsidR="00C2113B" w:rsidRP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Service Company</w:t>
      </w:r>
    </w:p>
    <w:p w:rsidR="00607FDF" w:rsidRPr="00607FDF" w:rsidRDefault="00607FDF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Liquor</w:t>
      </w:r>
      <w:r w:rsidR="00C2113B" w:rsidRPr="00C2113B">
        <w:rPr>
          <w:szCs w:val="22"/>
        </w:rPr>
        <w:t xml:space="preserve"> Product Distributor/Importer</w:t>
      </w:r>
    </w:p>
    <w:p w:rsidR="00C2113B" w:rsidRDefault="00C2113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 w:rsidRPr="00C2113B">
        <w:rPr>
          <w:szCs w:val="22"/>
        </w:rPr>
        <w:t>Schools</w:t>
      </w:r>
    </w:p>
    <w:p w:rsidR="001B3DCB" w:rsidRDefault="001B3DCB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>
        <w:rPr>
          <w:szCs w:val="22"/>
        </w:rPr>
        <w:t>Food Service, Small wares, Laundry, and Cleaning Equipment Distributor</w:t>
      </w:r>
    </w:p>
    <w:p w:rsidR="0058551C" w:rsidRDefault="00361C18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>
        <w:rPr>
          <w:szCs w:val="22"/>
        </w:rPr>
        <w:t>Construction, power generation, real state, aviation, heavy equipment, hospitality and service industry</w:t>
      </w:r>
    </w:p>
    <w:p w:rsidR="00361C18" w:rsidRDefault="00667CFE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>
        <w:rPr>
          <w:szCs w:val="22"/>
        </w:rPr>
        <w:t>Producer and Distributor of sauces and condiments.</w:t>
      </w:r>
    </w:p>
    <w:p w:rsidR="00654C9A" w:rsidRDefault="00654C9A" w:rsidP="001A0AB1">
      <w:pPr>
        <w:pStyle w:val="Achievement"/>
        <w:numPr>
          <w:ilvl w:val="0"/>
          <w:numId w:val="4"/>
        </w:numPr>
        <w:tabs>
          <w:tab w:val="right" w:pos="6444"/>
        </w:tabs>
        <w:spacing w:after="0" w:line="240" w:lineRule="auto"/>
        <w:ind w:right="-117"/>
        <w:rPr>
          <w:szCs w:val="22"/>
        </w:rPr>
      </w:pPr>
      <w:r>
        <w:rPr>
          <w:szCs w:val="22"/>
        </w:rPr>
        <w:t>Government</w:t>
      </w:r>
      <w:r w:rsidR="00015F1E">
        <w:rPr>
          <w:szCs w:val="22"/>
        </w:rPr>
        <w:t xml:space="preserve"> Agencies</w:t>
      </w:r>
      <w:r>
        <w:rPr>
          <w:szCs w:val="22"/>
        </w:rPr>
        <w:t>.</w:t>
      </w:r>
    </w:p>
    <w:p w:rsidR="00667CFE" w:rsidRPr="00C2113B" w:rsidRDefault="00667CFE" w:rsidP="00601E9B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szCs w:val="22"/>
        </w:rPr>
      </w:pPr>
    </w:p>
    <w:p w:rsidR="002E3C2C" w:rsidRDefault="002E3C2C" w:rsidP="0098728D">
      <w:pPr>
        <w:rPr>
          <w:rFonts w:cs="Helvetica"/>
          <w:i/>
          <w:color w:val="292828"/>
          <w:szCs w:val="22"/>
        </w:rPr>
      </w:pPr>
    </w:p>
    <w:p w:rsidR="008C2E0E" w:rsidRPr="00C2113B" w:rsidRDefault="008C2E0E" w:rsidP="00E23E8E">
      <w:pPr>
        <w:rPr>
          <w:rFonts w:cs="Helvetica"/>
          <w:color w:val="292828"/>
          <w:szCs w:val="22"/>
        </w:rPr>
      </w:pPr>
    </w:p>
    <w:p w:rsidR="00E23E8E" w:rsidRPr="00A82DDD" w:rsidRDefault="00E23E8E" w:rsidP="00A82DDD">
      <w:pPr>
        <w:jc w:val="left"/>
        <w:rPr>
          <w:rFonts w:cs="Helvetica"/>
          <w:b/>
          <w:i/>
          <w:color w:val="292828"/>
          <w:szCs w:val="22"/>
        </w:rPr>
      </w:pPr>
      <w:r w:rsidRPr="00221C5C">
        <w:rPr>
          <w:rFonts w:cs="Helvetica"/>
          <w:b/>
          <w:i/>
          <w:color w:val="292828"/>
          <w:sz w:val="24"/>
          <w:szCs w:val="24"/>
        </w:rPr>
        <w:t>OTHER RELEVANT SKILLS</w:t>
      </w:r>
    </w:p>
    <w:p w:rsidR="00E23E8E" w:rsidRPr="00C2113B" w:rsidRDefault="001B048E" w:rsidP="001A0AB1">
      <w:pPr>
        <w:numPr>
          <w:ilvl w:val="0"/>
          <w:numId w:val="3"/>
        </w:numPr>
        <w:ind w:left="283" w:hanging="357"/>
        <w:jc w:val="left"/>
        <w:textAlignment w:val="baseline"/>
        <w:rPr>
          <w:rFonts w:cs="Helvetica"/>
          <w:color w:val="292828"/>
          <w:szCs w:val="22"/>
        </w:rPr>
      </w:pPr>
      <w:r>
        <w:rPr>
          <w:rFonts w:cs="Helvetica"/>
          <w:color w:val="292828"/>
          <w:szCs w:val="22"/>
        </w:rPr>
        <w:t>S</w:t>
      </w:r>
      <w:r w:rsidR="00E23E8E" w:rsidRPr="00C2113B">
        <w:rPr>
          <w:rFonts w:cs="Helvetica"/>
          <w:color w:val="292828"/>
          <w:szCs w:val="22"/>
        </w:rPr>
        <w:t>trong problem-solving skills</w:t>
      </w:r>
    </w:p>
    <w:p w:rsidR="00E23E8E" w:rsidRPr="00C2113B" w:rsidRDefault="00E23E8E" w:rsidP="001A0AB1">
      <w:pPr>
        <w:numPr>
          <w:ilvl w:val="0"/>
          <w:numId w:val="3"/>
        </w:numPr>
        <w:ind w:left="283" w:hanging="357"/>
        <w:jc w:val="left"/>
        <w:textAlignment w:val="baseline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Excellent organizational and time management skills</w:t>
      </w:r>
    </w:p>
    <w:p w:rsidR="00E23E8E" w:rsidRPr="00C2113B" w:rsidRDefault="00E23E8E" w:rsidP="001A0AB1">
      <w:pPr>
        <w:numPr>
          <w:ilvl w:val="0"/>
          <w:numId w:val="3"/>
        </w:numPr>
        <w:ind w:left="283" w:hanging="357"/>
        <w:jc w:val="left"/>
        <w:textAlignment w:val="baseline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Accuracy and attention to detail</w:t>
      </w:r>
    </w:p>
    <w:p w:rsidR="00E23E8E" w:rsidRPr="00C2113B" w:rsidRDefault="00E23E8E" w:rsidP="001A0AB1">
      <w:pPr>
        <w:numPr>
          <w:ilvl w:val="0"/>
          <w:numId w:val="3"/>
        </w:numPr>
        <w:ind w:left="283" w:hanging="357"/>
        <w:jc w:val="left"/>
        <w:textAlignment w:val="baseline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Teamwork skills, because most projects require input from individuals in different roles</w:t>
      </w:r>
    </w:p>
    <w:p w:rsidR="00E23E8E" w:rsidRPr="00C2113B" w:rsidRDefault="00E23E8E" w:rsidP="001A0AB1">
      <w:pPr>
        <w:numPr>
          <w:ilvl w:val="0"/>
          <w:numId w:val="3"/>
        </w:numPr>
        <w:ind w:left="283" w:hanging="357"/>
        <w:jc w:val="left"/>
        <w:textAlignment w:val="baseline"/>
        <w:rPr>
          <w:rFonts w:cs="Helvetica"/>
          <w:color w:val="292828"/>
          <w:szCs w:val="22"/>
        </w:rPr>
      </w:pPr>
      <w:r w:rsidRPr="00C2113B">
        <w:rPr>
          <w:rFonts w:cs="Helvetica"/>
          <w:color w:val="292828"/>
          <w:szCs w:val="22"/>
        </w:rPr>
        <w:t>Self-development skills to keep up to date with fast-changing trends</w:t>
      </w: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E23E8E" w:rsidRPr="0098728D" w:rsidRDefault="00E23E8E" w:rsidP="00221C5C">
      <w:pPr>
        <w:jc w:val="left"/>
        <w:textAlignment w:val="baseline"/>
        <w:rPr>
          <w:rFonts w:cs="Helvetica"/>
          <w:b/>
          <w:color w:val="292828"/>
          <w:sz w:val="24"/>
          <w:szCs w:val="24"/>
          <w:lang w:val="en-GB" w:eastAsia="en-GB"/>
        </w:rPr>
      </w:pPr>
      <w:r w:rsidRPr="00221C5C">
        <w:rPr>
          <w:rFonts w:cs="Helvetica"/>
          <w:b/>
          <w:color w:val="292828"/>
          <w:sz w:val="24"/>
          <w:szCs w:val="24"/>
          <w:lang w:val="en-GB" w:eastAsia="en-GB"/>
        </w:rPr>
        <w:t>RESPONSIBILITIES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using development tools to write and test code to develop these solutions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writing documentation and operating manuals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testing and modifying systems to ensure that they operate reliably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user training and support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responding to feedback</w:t>
      </w:r>
    </w:p>
    <w:p w:rsidR="00E23E8E" w:rsidRPr="0098728D" w:rsidRDefault="00E23E8E" w:rsidP="001A0AB1">
      <w:pPr>
        <w:numPr>
          <w:ilvl w:val="0"/>
          <w:numId w:val="2"/>
        </w:numPr>
        <w:ind w:left="283" w:hanging="357"/>
        <w:jc w:val="left"/>
        <w:textAlignment w:val="baseline"/>
        <w:rPr>
          <w:rFonts w:cs="Helvetica"/>
          <w:color w:val="292828"/>
          <w:szCs w:val="22"/>
          <w:lang w:val="en-GB" w:eastAsia="en-GB"/>
        </w:rPr>
      </w:pPr>
      <w:r w:rsidRPr="0098728D">
        <w:rPr>
          <w:rFonts w:cs="Helvetica"/>
          <w:color w:val="292828"/>
          <w:szCs w:val="22"/>
          <w:lang w:val="en-GB" w:eastAsia="en-GB"/>
        </w:rPr>
        <w:t>fault finding, diagnosing and fixing bugs</w:t>
      </w:r>
    </w:p>
    <w:p w:rsidR="00221C5C" w:rsidRDefault="00221C5C" w:rsidP="00B47A85">
      <w:pPr>
        <w:rPr>
          <w:rFonts w:cs="Helvetica"/>
          <w:i/>
          <w:color w:val="292828"/>
          <w:szCs w:val="22"/>
        </w:rPr>
      </w:pPr>
    </w:p>
    <w:p w:rsidR="00C2113B" w:rsidRPr="00221C5C" w:rsidRDefault="00E23E8E" w:rsidP="00B47A85">
      <w:pPr>
        <w:rPr>
          <w:rFonts w:cs="Helvetica"/>
          <w:b/>
          <w:i/>
          <w:color w:val="292828"/>
          <w:sz w:val="24"/>
          <w:szCs w:val="24"/>
        </w:rPr>
      </w:pPr>
      <w:r w:rsidRPr="00221C5C">
        <w:rPr>
          <w:rFonts w:cs="Helvetica"/>
          <w:b/>
          <w:i/>
          <w:color w:val="292828"/>
          <w:sz w:val="24"/>
          <w:szCs w:val="24"/>
        </w:rPr>
        <w:t>WORK EXPERIENCE</w:t>
      </w:r>
    </w:p>
    <w:p w:rsidR="00B47A85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b/>
          <w:szCs w:val="22"/>
        </w:rPr>
      </w:pPr>
      <w:proofErr w:type="spellStart"/>
      <w:r w:rsidRPr="00C2113B">
        <w:rPr>
          <w:b/>
          <w:szCs w:val="22"/>
        </w:rPr>
        <w:t>DataFront</w:t>
      </w:r>
      <w:proofErr w:type="spellEnd"/>
      <w:r w:rsidRPr="00C2113B">
        <w:rPr>
          <w:b/>
          <w:szCs w:val="22"/>
        </w:rPr>
        <w:t xml:space="preserve"> Solutions</w:t>
      </w:r>
      <w:r w:rsidR="001B048E">
        <w:rPr>
          <w:b/>
          <w:szCs w:val="22"/>
        </w:rPr>
        <w:t>,</w:t>
      </w:r>
      <w:r w:rsidRPr="00C2113B">
        <w:rPr>
          <w:b/>
          <w:szCs w:val="22"/>
        </w:rPr>
        <w:t xml:space="preserve"> Inc.</w:t>
      </w:r>
      <w:r w:rsidR="001B048E">
        <w:rPr>
          <w:b/>
          <w:szCs w:val="22"/>
        </w:rPr>
        <w:t xml:space="preserve"> – Leading Provider of ERP Systems</w:t>
      </w:r>
      <w:r w:rsidR="00B47A85">
        <w:rPr>
          <w:b/>
          <w:szCs w:val="22"/>
        </w:rPr>
        <w:t xml:space="preserve"> globally</w:t>
      </w:r>
      <w:r w:rsidR="001B048E">
        <w:rPr>
          <w:b/>
          <w:szCs w:val="22"/>
        </w:rPr>
        <w:t xml:space="preserve"> </w:t>
      </w:r>
    </w:p>
    <w:p w:rsidR="001B048E" w:rsidRPr="00B47A85" w:rsidRDefault="00D82794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i/>
          <w:szCs w:val="22"/>
        </w:rPr>
      </w:pPr>
      <w:r w:rsidRPr="00B47A85">
        <w:rPr>
          <w:i/>
          <w:szCs w:val="22"/>
        </w:rPr>
        <w:t>Ortigas, Pasig City, Metro Manila, Philippines</w:t>
      </w:r>
    </w:p>
    <w:p w:rsidR="00E23E8E" w:rsidRPr="00C2113B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i/>
          <w:szCs w:val="22"/>
        </w:rPr>
      </w:pPr>
      <w:r w:rsidRPr="00C2113B">
        <w:rPr>
          <w:b/>
          <w:szCs w:val="22"/>
        </w:rPr>
        <w:tab/>
        <w:t xml:space="preserve"> </w:t>
      </w:r>
    </w:p>
    <w:p w:rsidR="00C2113B" w:rsidRPr="00047CC0" w:rsidRDefault="00C2113B" w:rsidP="00E23E8E">
      <w:pPr>
        <w:pStyle w:val="Achievement"/>
        <w:tabs>
          <w:tab w:val="clear" w:pos="360"/>
        </w:tabs>
        <w:spacing w:after="0"/>
        <w:ind w:left="0" w:firstLine="0"/>
        <w:rPr>
          <w:i/>
          <w:szCs w:val="22"/>
        </w:rPr>
      </w:pPr>
      <w:r w:rsidRPr="00C2113B">
        <w:rPr>
          <w:szCs w:val="22"/>
        </w:rPr>
        <w:t>Mid-level Systems Developer</w:t>
      </w:r>
      <w:r w:rsidR="00047CC0">
        <w:rPr>
          <w:szCs w:val="22"/>
        </w:rPr>
        <w:tab/>
      </w:r>
      <w:r w:rsidRPr="00C2113B">
        <w:rPr>
          <w:szCs w:val="22"/>
        </w:rPr>
        <w:tab/>
      </w:r>
      <w:r w:rsidRPr="00C2113B">
        <w:rPr>
          <w:szCs w:val="22"/>
        </w:rPr>
        <w:tab/>
      </w:r>
      <w:r w:rsidR="00E10BFD">
        <w:rPr>
          <w:szCs w:val="22"/>
        </w:rPr>
        <w:tab/>
      </w:r>
      <w:r w:rsidRPr="00047CC0">
        <w:rPr>
          <w:i/>
          <w:szCs w:val="22"/>
        </w:rPr>
        <w:t xml:space="preserve">Jan 2016 to </w:t>
      </w:r>
      <w:r w:rsidR="00A71701">
        <w:rPr>
          <w:i/>
          <w:szCs w:val="22"/>
        </w:rPr>
        <w:t>Feb</w:t>
      </w:r>
      <w:r w:rsidR="00AA6766">
        <w:rPr>
          <w:i/>
          <w:szCs w:val="22"/>
        </w:rPr>
        <w:t xml:space="preserve"> </w:t>
      </w:r>
      <w:r w:rsidR="00FC71FE">
        <w:rPr>
          <w:i/>
          <w:szCs w:val="22"/>
        </w:rPr>
        <w:t>2019</w:t>
      </w:r>
    </w:p>
    <w:p w:rsidR="00E23E8E" w:rsidRPr="00C2113B" w:rsidRDefault="00E92BED" w:rsidP="00E23E8E">
      <w:pPr>
        <w:pStyle w:val="Achievement"/>
        <w:tabs>
          <w:tab w:val="clear" w:pos="360"/>
        </w:tabs>
        <w:spacing w:after="0"/>
        <w:ind w:left="0" w:firstLine="0"/>
        <w:rPr>
          <w:szCs w:val="22"/>
        </w:rPr>
      </w:pPr>
      <w:r>
        <w:rPr>
          <w:szCs w:val="22"/>
        </w:rPr>
        <w:t xml:space="preserve">Junior </w:t>
      </w:r>
      <w:r w:rsidR="00E23E8E" w:rsidRPr="00C2113B">
        <w:rPr>
          <w:szCs w:val="22"/>
        </w:rPr>
        <w:t>Systems Developer</w:t>
      </w:r>
      <w:r w:rsidR="00C2113B" w:rsidRPr="00C2113B">
        <w:rPr>
          <w:szCs w:val="22"/>
        </w:rPr>
        <w:tab/>
      </w:r>
      <w:r w:rsidR="00C2113B" w:rsidRPr="00C2113B">
        <w:rPr>
          <w:szCs w:val="22"/>
        </w:rPr>
        <w:tab/>
      </w:r>
      <w:r w:rsidR="00C2113B" w:rsidRPr="00C2113B">
        <w:rPr>
          <w:szCs w:val="22"/>
        </w:rPr>
        <w:tab/>
      </w:r>
      <w:r w:rsidR="00C2113B" w:rsidRPr="00C2113B">
        <w:rPr>
          <w:szCs w:val="22"/>
        </w:rPr>
        <w:tab/>
      </w:r>
      <w:r w:rsidR="00E23E8E" w:rsidRPr="00047CC0">
        <w:rPr>
          <w:i/>
          <w:szCs w:val="22"/>
        </w:rPr>
        <w:t>Jan 2015 to Dec 2015</w:t>
      </w:r>
    </w:p>
    <w:p w:rsidR="00716696" w:rsidRPr="00C2113B" w:rsidRDefault="00716696" w:rsidP="00E23E8E">
      <w:pPr>
        <w:rPr>
          <w:rFonts w:cs="Helvetica"/>
          <w:i/>
          <w:color w:val="292828"/>
          <w:szCs w:val="22"/>
        </w:rPr>
      </w:pPr>
    </w:p>
    <w:p w:rsidR="00457FA8" w:rsidRDefault="00457FA8" w:rsidP="00457FA8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b/>
          <w:szCs w:val="22"/>
        </w:rPr>
      </w:pPr>
      <w:proofErr w:type="gramStart"/>
      <w:r>
        <w:rPr>
          <w:b/>
          <w:szCs w:val="22"/>
        </w:rPr>
        <w:t>IT</w:t>
      </w:r>
      <w:proofErr w:type="gramEnd"/>
      <w:r>
        <w:rPr>
          <w:b/>
          <w:szCs w:val="22"/>
        </w:rPr>
        <w:t xml:space="preserve"> Group Inc. – IT Solutions Provider </w:t>
      </w:r>
    </w:p>
    <w:p w:rsidR="00457FA8" w:rsidRPr="00B47A85" w:rsidRDefault="00457FA8" w:rsidP="00457FA8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i/>
          <w:szCs w:val="22"/>
        </w:rPr>
      </w:pPr>
      <w:r>
        <w:rPr>
          <w:i/>
          <w:szCs w:val="22"/>
        </w:rPr>
        <w:t>Quezon Ave.</w:t>
      </w:r>
      <w:r w:rsidRPr="00B47A85">
        <w:rPr>
          <w:i/>
          <w:szCs w:val="22"/>
        </w:rPr>
        <w:t xml:space="preserve">, </w:t>
      </w:r>
      <w:r>
        <w:rPr>
          <w:i/>
          <w:szCs w:val="22"/>
        </w:rPr>
        <w:t>Quezon</w:t>
      </w:r>
      <w:r w:rsidRPr="00B47A85">
        <w:rPr>
          <w:i/>
          <w:szCs w:val="22"/>
        </w:rPr>
        <w:t xml:space="preserve"> City, Metro Manila, Philippines</w:t>
      </w:r>
    </w:p>
    <w:p w:rsidR="00457FA8" w:rsidRPr="00C2113B" w:rsidRDefault="00457FA8" w:rsidP="00457FA8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i/>
          <w:szCs w:val="22"/>
        </w:rPr>
      </w:pPr>
      <w:r w:rsidRPr="00C2113B">
        <w:rPr>
          <w:b/>
          <w:szCs w:val="22"/>
        </w:rPr>
        <w:tab/>
        <w:t xml:space="preserve"> </w:t>
      </w:r>
    </w:p>
    <w:p w:rsidR="009A52EC" w:rsidRDefault="00457FA8" w:rsidP="00457FA8">
      <w:pPr>
        <w:pStyle w:val="Achievement"/>
        <w:tabs>
          <w:tab w:val="clear" w:pos="360"/>
        </w:tabs>
        <w:spacing w:after="0"/>
        <w:ind w:left="0" w:firstLine="0"/>
        <w:rPr>
          <w:i/>
          <w:szCs w:val="22"/>
        </w:rPr>
      </w:pPr>
      <w:r>
        <w:rPr>
          <w:szCs w:val="22"/>
        </w:rPr>
        <w:t>Implementation Engineer</w:t>
      </w:r>
      <w:r>
        <w:rPr>
          <w:szCs w:val="22"/>
        </w:rPr>
        <w:tab/>
      </w:r>
      <w:r w:rsidRPr="00C2113B">
        <w:rPr>
          <w:szCs w:val="22"/>
        </w:rPr>
        <w:tab/>
      </w:r>
      <w:r w:rsidRPr="00C2113B">
        <w:rPr>
          <w:szCs w:val="22"/>
        </w:rPr>
        <w:tab/>
      </w:r>
      <w:r w:rsidR="004E63A3">
        <w:rPr>
          <w:i/>
          <w:szCs w:val="22"/>
        </w:rPr>
        <w:t>March</w:t>
      </w:r>
      <w:r w:rsidRPr="00047CC0">
        <w:rPr>
          <w:i/>
          <w:szCs w:val="22"/>
        </w:rPr>
        <w:t xml:space="preserve"> </w:t>
      </w:r>
      <w:r w:rsidR="004E63A3">
        <w:rPr>
          <w:i/>
          <w:szCs w:val="22"/>
        </w:rPr>
        <w:t>2019</w:t>
      </w:r>
      <w:r w:rsidRPr="00047CC0">
        <w:rPr>
          <w:i/>
          <w:szCs w:val="22"/>
        </w:rPr>
        <w:t xml:space="preserve"> to </w:t>
      </w:r>
      <w:r w:rsidR="00311D37">
        <w:rPr>
          <w:i/>
          <w:szCs w:val="22"/>
        </w:rPr>
        <w:t>2020</w:t>
      </w:r>
    </w:p>
    <w:p w:rsidR="00311D37" w:rsidRDefault="00311D37" w:rsidP="00457FA8">
      <w:pPr>
        <w:pStyle w:val="Achievement"/>
        <w:tabs>
          <w:tab w:val="clear" w:pos="360"/>
        </w:tabs>
        <w:spacing w:after="0"/>
        <w:ind w:left="0" w:firstLine="0"/>
        <w:rPr>
          <w:i/>
          <w:szCs w:val="22"/>
        </w:rPr>
      </w:pPr>
      <w:r>
        <w:rPr>
          <w:szCs w:val="22"/>
        </w:rPr>
        <w:t xml:space="preserve">Developer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311D37">
        <w:rPr>
          <w:i/>
          <w:szCs w:val="22"/>
        </w:rPr>
        <w:t xml:space="preserve">March 2020 to </w:t>
      </w:r>
      <w:r w:rsidR="00A24916">
        <w:rPr>
          <w:i/>
          <w:szCs w:val="22"/>
        </w:rPr>
        <w:t>2022</w:t>
      </w:r>
    </w:p>
    <w:p w:rsidR="00810C7E" w:rsidRDefault="00810C7E" w:rsidP="00457FA8">
      <w:pPr>
        <w:pStyle w:val="Achievement"/>
        <w:tabs>
          <w:tab w:val="clear" w:pos="360"/>
        </w:tabs>
        <w:spacing w:after="0"/>
        <w:ind w:left="0" w:firstLine="0"/>
        <w:rPr>
          <w:i/>
          <w:szCs w:val="22"/>
        </w:rPr>
      </w:pPr>
    </w:p>
    <w:p w:rsidR="00810C7E" w:rsidRDefault="00810C7E" w:rsidP="00457FA8">
      <w:pPr>
        <w:pStyle w:val="Achievement"/>
        <w:tabs>
          <w:tab w:val="clear" w:pos="360"/>
        </w:tabs>
        <w:spacing w:after="0"/>
        <w:ind w:left="0" w:firstLine="0"/>
        <w:rPr>
          <w:b/>
          <w:szCs w:val="22"/>
        </w:rPr>
      </w:pPr>
      <w:proofErr w:type="spellStart"/>
      <w:r>
        <w:rPr>
          <w:b/>
          <w:szCs w:val="22"/>
        </w:rPr>
        <w:t>Unawa</w:t>
      </w:r>
      <w:proofErr w:type="spellEnd"/>
      <w:r>
        <w:rPr>
          <w:b/>
          <w:szCs w:val="22"/>
        </w:rPr>
        <w:t xml:space="preserve"> – IT Solutions Provider</w:t>
      </w:r>
    </w:p>
    <w:p w:rsidR="00810C7E" w:rsidRDefault="00810C7E" w:rsidP="00457FA8">
      <w:pPr>
        <w:pStyle w:val="Achievement"/>
        <w:tabs>
          <w:tab w:val="clear" w:pos="360"/>
        </w:tabs>
        <w:spacing w:after="0"/>
        <w:ind w:left="0" w:firstLine="0"/>
        <w:rPr>
          <w:b/>
          <w:szCs w:val="22"/>
        </w:rPr>
      </w:pPr>
    </w:p>
    <w:p w:rsidR="00810C7E" w:rsidRDefault="00810C7E" w:rsidP="00810C7E">
      <w:pPr>
        <w:pStyle w:val="Achievement"/>
        <w:tabs>
          <w:tab w:val="clear" w:pos="360"/>
        </w:tabs>
        <w:spacing w:after="0"/>
        <w:ind w:left="0" w:firstLine="0"/>
        <w:rPr>
          <w:i/>
          <w:szCs w:val="22"/>
        </w:rPr>
      </w:pPr>
      <w:r>
        <w:rPr>
          <w:szCs w:val="22"/>
        </w:rPr>
        <w:t xml:space="preserve">Programmer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B54F4C">
        <w:rPr>
          <w:i/>
          <w:szCs w:val="22"/>
        </w:rPr>
        <w:t>December 2022</w:t>
      </w:r>
      <w:r w:rsidRPr="00311D37">
        <w:rPr>
          <w:i/>
          <w:szCs w:val="22"/>
        </w:rPr>
        <w:t xml:space="preserve"> to </w:t>
      </w:r>
      <w:r w:rsidR="00B54F4C">
        <w:rPr>
          <w:i/>
          <w:szCs w:val="22"/>
        </w:rPr>
        <w:t>Present</w:t>
      </w:r>
    </w:p>
    <w:p w:rsidR="00810C7E" w:rsidRPr="00311D37" w:rsidRDefault="00810C7E" w:rsidP="00457FA8">
      <w:pPr>
        <w:pStyle w:val="Achievement"/>
        <w:tabs>
          <w:tab w:val="clear" w:pos="360"/>
        </w:tabs>
        <w:spacing w:after="0"/>
        <w:ind w:left="0" w:firstLine="0"/>
        <w:rPr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6F2FD6" w:rsidRPr="006F2FD6" w:rsidRDefault="00E23E8E" w:rsidP="006F2FD6">
      <w:pPr>
        <w:rPr>
          <w:rFonts w:cs="Helvetica"/>
          <w:b/>
          <w:i/>
          <w:color w:val="292828"/>
          <w:sz w:val="24"/>
          <w:szCs w:val="24"/>
        </w:rPr>
      </w:pPr>
      <w:r w:rsidRPr="006F2FD6">
        <w:rPr>
          <w:rFonts w:cs="Helvetica"/>
          <w:b/>
          <w:i/>
          <w:color w:val="292828"/>
          <w:sz w:val="24"/>
          <w:szCs w:val="24"/>
        </w:rPr>
        <w:t xml:space="preserve">EDUCATION </w:t>
      </w:r>
    </w:p>
    <w:p w:rsidR="00B47A85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b/>
          <w:szCs w:val="22"/>
        </w:rPr>
      </w:pPr>
      <w:r w:rsidRPr="00C2113B">
        <w:rPr>
          <w:b/>
          <w:szCs w:val="22"/>
        </w:rPr>
        <w:t xml:space="preserve">University of the East </w:t>
      </w:r>
    </w:p>
    <w:p w:rsidR="00E23E8E" w:rsidRPr="00B47A85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i/>
          <w:szCs w:val="22"/>
        </w:rPr>
      </w:pPr>
      <w:r w:rsidRPr="00B47A85">
        <w:rPr>
          <w:i/>
          <w:szCs w:val="22"/>
        </w:rPr>
        <w:t>Sampaloc, Manila</w:t>
      </w:r>
      <w:r w:rsidR="00D82794" w:rsidRPr="00B47A85">
        <w:rPr>
          <w:i/>
          <w:szCs w:val="22"/>
        </w:rPr>
        <w:t>, Philippines</w:t>
      </w:r>
    </w:p>
    <w:p w:rsidR="00E23E8E" w:rsidRPr="00C2113B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szCs w:val="22"/>
        </w:rPr>
      </w:pPr>
      <w:r w:rsidRPr="00C2113B">
        <w:rPr>
          <w:szCs w:val="22"/>
        </w:rPr>
        <w:t>Bachelor of Science in Information Technology</w:t>
      </w:r>
    </w:p>
    <w:p w:rsidR="00E23E8E" w:rsidRPr="00B47A85" w:rsidRDefault="00E23E8E" w:rsidP="00E23E8E">
      <w:pPr>
        <w:pStyle w:val="Achievement"/>
        <w:tabs>
          <w:tab w:val="clear" w:pos="360"/>
          <w:tab w:val="right" w:pos="6444"/>
        </w:tabs>
        <w:spacing w:after="0" w:line="240" w:lineRule="auto"/>
        <w:ind w:left="0" w:right="-117" w:firstLine="0"/>
        <w:rPr>
          <w:b/>
          <w:szCs w:val="22"/>
        </w:rPr>
      </w:pPr>
      <w:r w:rsidRPr="00B47A85">
        <w:rPr>
          <w:b/>
          <w:szCs w:val="22"/>
        </w:rPr>
        <w:t>Cum</w:t>
      </w:r>
      <w:r w:rsidR="00B47A85">
        <w:rPr>
          <w:b/>
          <w:szCs w:val="22"/>
        </w:rPr>
        <w:t xml:space="preserve"> L</w:t>
      </w:r>
      <w:r w:rsidRPr="00B47A85">
        <w:rPr>
          <w:b/>
          <w:szCs w:val="22"/>
        </w:rPr>
        <w:t>aude</w:t>
      </w:r>
    </w:p>
    <w:p w:rsidR="00E23E8E" w:rsidRPr="00C2113B" w:rsidRDefault="00B47A85" w:rsidP="0098728D">
      <w:pPr>
        <w:rPr>
          <w:rFonts w:cs="Helvetica"/>
          <w:i/>
          <w:color w:val="292828"/>
          <w:szCs w:val="22"/>
        </w:rPr>
      </w:pPr>
      <w:r>
        <w:rPr>
          <w:rFonts w:cs="Helvetica"/>
          <w:i/>
          <w:color w:val="292828"/>
          <w:szCs w:val="22"/>
        </w:rPr>
        <w:lastRenderedPageBreak/>
        <w:tab/>
      </w:r>
    </w:p>
    <w:p w:rsidR="00E23E8E" w:rsidRPr="00221C5C" w:rsidRDefault="00E23E8E" w:rsidP="00221C5C">
      <w:pPr>
        <w:jc w:val="left"/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716696" w:rsidRPr="00C2113B" w:rsidRDefault="00716696" w:rsidP="0098728D">
      <w:pPr>
        <w:rPr>
          <w:rFonts w:cs="Helvetica"/>
          <w:i/>
          <w:color w:val="292828"/>
          <w:szCs w:val="22"/>
        </w:rPr>
      </w:pPr>
    </w:p>
    <w:p w:rsidR="0098728D" w:rsidRPr="00C2113B" w:rsidRDefault="0098728D" w:rsidP="0098728D">
      <w:pPr>
        <w:rPr>
          <w:i/>
          <w:szCs w:val="22"/>
          <w:lang w:val="nl-BE"/>
        </w:rPr>
      </w:pPr>
    </w:p>
    <w:p w:rsidR="0020227E" w:rsidRPr="00C2113B" w:rsidRDefault="0020227E" w:rsidP="00D5474B">
      <w:pPr>
        <w:rPr>
          <w:szCs w:val="22"/>
        </w:rPr>
      </w:pPr>
    </w:p>
    <w:p w:rsidR="00C2113B" w:rsidRPr="00C2113B" w:rsidRDefault="00C2113B"/>
    <w:sectPr w:rsidR="00C2113B" w:rsidRPr="00C2113B" w:rsidSect="00C2113B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1D5215E2"/>
    <w:multiLevelType w:val="hybridMultilevel"/>
    <w:tmpl w:val="D634489E"/>
    <w:lvl w:ilvl="0" w:tplc="A36E1B2C">
      <w:start w:val="1"/>
      <w:numFmt w:val="bullet"/>
      <w:lvlText w:val=""/>
      <w:lvlJc w:val="left"/>
      <w:pPr>
        <w:ind w:left="610" w:hanging="360"/>
      </w:pPr>
      <w:rPr>
        <w:rFonts w:ascii="Symbol" w:eastAsia="Times New Roman" w:hAnsi="Symbol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1E4027BE"/>
    <w:multiLevelType w:val="multilevel"/>
    <w:tmpl w:val="D2F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37A"/>
    <w:multiLevelType w:val="multilevel"/>
    <w:tmpl w:val="DF1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87F9D"/>
    <w:multiLevelType w:val="hybridMultilevel"/>
    <w:tmpl w:val="693ED9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644550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5E3F7D"/>
    <w:multiLevelType w:val="hybridMultilevel"/>
    <w:tmpl w:val="5C28EB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rawingGridVerticalSpacing w:val="187"/>
  <w:noPunctuationKerning/>
  <w:characterSpacingControl w:val="doNotCompress"/>
  <w:compat>
    <w:adjustLineHeightInTable/>
    <w:compatSetting w:name="compatibilityMode" w:uri="http://schemas.microsoft.com/office/word" w:val="12"/>
  </w:compat>
  <w:docVars>
    <w:docVar w:name="iResumeStyle" w:val="2"/>
    <w:docVar w:name="Resume Post Wizard Balloon" w:val="0"/>
  </w:docVars>
  <w:rsids>
    <w:rsidRoot w:val="00D31A45"/>
    <w:rsid w:val="00000035"/>
    <w:rsid w:val="00004E6D"/>
    <w:rsid w:val="0001186C"/>
    <w:rsid w:val="00015096"/>
    <w:rsid w:val="00015F1E"/>
    <w:rsid w:val="00032922"/>
    <w:rsid w:val="000424B8"/>
    <w:rsid w:val="0004488F"/>
    <w:rsid w:val="00045E14"/>
    <w:rsid w:val="00046B53"/>
    <w:rsid w:val="00047CC0"/>
    <w:rsid w:val="000520FC"/>
    <w:rsid w:val="00064445"/>
    <w:rsid w:val="000750A2"/>
    <w:rsid w:val="00075D56"/>
    <w:rsid w:val="00076CB1"/>
    <w:rsid w:val="000778AB"/>
    <w:rsid w:val="000840DC"/>
    <w:rsid w:val="00085FE5"/>
    <w:rsid w:val="00087261"/>
    <w:rsid w:val="000878AA"/>
    <w:rsid w:val="00095DEE"/>
    <w:rsid w:val="000964DB"/>
    <w:rsid w:val="000A1D4F"/>
    <w:rsid w:val="000A4321"/>
    <w:rsid w:val="000A653D"/>
    <w:rsid w:val="000A762A"/>
    <w:rsid w:val="000B134D"/>
    <w:rsid w:val="000B1C91"/>
    <w:rsid w:val="000B6C6F"/>
    <w:rsid w:val="000C6866"/>
    <w:rsid w:val="000C70DA"/>
    <w:rsid w:val="000D08FF"/>
    <w:rsid w:val="000D3412"/>
    <w:rsid w:val="000D5766"/>
    <w:rsid w:val="000D57EE"/>
    <w:rsid w:val="000D7FD0"/>
    <w:rsid w:val="000E3A7D"/>
    <w:rsid w:val="000E43C7"/>
    <w:rsid w:val="000E5639"/>
    <w:rsid w:val="000E74F6"/>
    <w:rsid w:val="000E7862"/>
    <w:rsid w:val="000F6E3D"/>
    <w:rsid w:val="00100026"/>
    <w:rsid w:val="00100A3F"/>
    <w:rsid w:val="00103421"/>
    <w:rsid w:val="00104FF6"/>
    <w:rsid w:val="00111A86"/>
    <w:rsid w:val="0011299A"/>
    <w:rsid w:val="00113F70"/>
    <w:rsid w:val="00114898"/>
    <w:rsid w:val="00115CD2"/>
    <w:rsid w:val="00115F76"/>
    <w:rsid w:val="00126623"/>
    <w:rsid w:val="00135348"/>
    <w:rsid w:val="0013777C"/>
    <w:rsid w:val="00137989"/>
    <w:rsid w:val="00137F5F"/>
    <w:rsid w:val="00142548"/>
    <w:rsid w:val="001459BC"/>
    <w:rsid w:val="00147833"/>
    <w:rsid w:val="00156791"/>
    <w:rsid w:val="0015732A"/>
    <w:rsid w:val="00163DA5"/>
    <w:rsid w:val="001644E2"/>
    <w:rsid w:val="00165CCC"/>
    <w:rsid w:val="0017045A"/>
    <w:rsid w:val="00170626"/>
    <w:rsid w:val="00170E80"/>
    <w:rsid w:val="001773DE"/>
    <w:rsid w:val="001776B2"/>
    <w:rsid w:val="00180BC5"/>
    <w:rsid w:val="001835F4"/>
    <w:rsid w:val="001A0066"/>
    <w:rsid w:val="001A0595"/>
    <w:rsid w:val="001A0AB1"/>
    <w:rsid w:val="001A51D8"/>
    <w:rsid w:val="001B048E"/>
    <w:rsid w:val="001B1AF5"/>
    <w:rsid w:val="001B3DCB"/>
    <w:rsid w:val="001C65C2"/>
    <w:rsid w:val="001D02A3"/>
    <w:rsid w:val="001D2C33"/>
    <w:rsid w:val="001E4DF7"/>
    <w:rsid w:val="001F531C"/>
    <w:rsid w:val="001F5A6B"/>
    <w:rsid w:val="002014CE"/>
    <w:rsid w:val="0020227E"/>
    <w:rsid w:val="00211A09"/>
    <w:rsid w:val="00213779"/>
    <w:rsid w:val="00221C5C"/>
    <w:rsid w:val="002222DE"/>
    <w:rsid w:val="00224D11"/>
    <w:rsid w:val="00227E1E"/>
    <w:rsid w:val="00231383"/>
    <w:rsid w:val="002406B9"/>
    <w:rsid w:val="00243B7F"/>
    <w:rsid w:val="00244244"/>
    <w:rsid w:val="00247BC5"/>
    <w:rsid w:val="002524D5"/>
    <w:rsid w:val="00256C50"/>
    <w:rsid w:val="0025799B"/>
    <w:rsid w:val="0026433E"/>
    <w:rsid w:val="002644B5"/>
    <w:rsid w:val="00266AE5"/>
    <w:rsid w:val="00267698"/>
    <w:rsid w:val="00270DA8"/>
    <w:rsid w:val="00277D71"/>
    <w:rsid w:val="00282308"/>
    <w:rsid w:val="00282E9F"/>
    <w:rsid w:val="002907A6"/>
    <w:rsid w:val="00292520"/>
    <w:rsid w:val="002A7CC5"/>
    <w:rsid w:val="002B2586"/>
    <w:rsid w:val="002B7538"/>
    <w:rsid w:val="002C2216"/>
    <w:rsid w:val="002C30DB"/>
    <w:rsid w:val="002C3F6D"/>
    <w:rsid w:val="002D25DF"/>
    <w:rsid w:val="002D4BA5"/>
    <w:rsid w:val="002E3C2C"/>
    <w:rsid w:val="002F196F"/>
    <w:rsid w:val="002F72C0"/>
    <w:rsid w:val="00307395"/>
    <w:rsid w:val="0031042C"/>
    <w:rsid w:val="00311D37"/>
    <w:rsid w:val="0031797C"/>
    <w:rsid w:val="00326C1D"/>
    <w:rsid w:val="003349F1"/>
    <w:rsid w:val="00335FF4"/>
    <w:rsid w:val="00336500"/>
    <w:rsid w:val="0035337D"/>
    <w:rsid w:val="003617C9"/>
    <w:rsid w:val="00361939"/>
    <w:rsid w:val="00361C18"/>
    <w:rsid w:val="00361C7D"/>
    <w:rsid w:val="00364656"/>
    <w:rsid w:val="00370549"/>
    <w:rsid w:val="003739C9"/>
    <w:rsid w:val="003807EC"/>
    <w:rsid w:val="00382F9A"/>
    <w:rsid w:val="00385939"/>
    <w:rsid w:val="00391293"/>
    <w:rsid w:val="00393F93"/>
    <w:rsid w:val="003944A0"/>
    <w:rsid w:val="00395BAD"/>
    <w:rsid w:val="003A1DC4"/>
    <w:rsid w:val="003A2D04"/>
    <w:rsid w:val="003A790B"/>
    <w:rsid w:val="003A7EC0"/>
    <w:rsid w:val="003B4791"/>
    <w:rsid w:val="003B7B69"/>
    <w:rsid w:val="003C05DA"/>
    <w:rsid w:val="003C0C09"/>
    <w:rsid w:val="003C2BB9"/>
    <w:rsid w:val="003C36DB"/>
    <w:rsid w:val="003C728C"/>
    <w:rsid w:val="003C729E"/>
    <w:rsid w:val="003D2C52"/>
    <w:rsid w:val="003D2E4B"/>
    <w:rsid w:val="003D56BF"/>
    <w:rsid w:val="003D7654"/>
    <w:rsid w:val="003D7D3F"/>
    <w:rsid w:val="003E3515"/>
    <w:rsid w:val="003E6ADA"/>
    <w:rsid w:val="003E7B13"/>
    <w:rsid w:val="003F1F0E"/>
    <w:rsid w:val="003F401E"/>
    <w:rsid w:val="00401E04"/>
    <w:rsid w:val="0040731C"/>
    <w:rsid w:val="004076AB"/>
    <w:rsid w:val="004076B3"/>
    <w:rsid w:val="00407E2B"/>
    <w:rsid w:val="00411BA9"/>
    <w:rsid w:val="00412841"/>
    <w:rsid w:val="00415F19"/>
    <w:rsid w:val="00417243"/>
    <w:rsid w:val="00417B0A"/>
    <w:rsid w:val="00433E7A"/>
    <w:rsid w:val="004404EB"/>
    <w:rsid w:val="004473E0"/>
    <w:rsid w:val="0045137F"/>
    <w:rsid w:val="00457FA8"/>
    <w:rsid w:val="00460C7C"/>
    <w:rsid w:val="00461C7D"/>
    <w:rsid w:val="00470435"/>
    <w:rsid w:val="00472678"/>
    <w:rsid w:val="004763D4"/>
    <w:rsid w:val="00477E0A"/>
    <w:rsid w:val="004802D2"/>
    <w:rsid w:val="004805FD"/>
    <w:rsid w:val="004811F2"/>
    <w:rsid w:val="004909E4"/>
    <w:rsid w:val="00493F06"/>
    <w:rsid w:val="00494E3F"/>
    <w:rsid w:val="00496430"/>
    <w:rsid w:val="00497335"/>
    <w:rsid w:val="004A1A3F"/>
    <w:rsid w:val="004A64E8"/>
    <w:rsid w:val="004A6F17"/>
    <w:rsid w:val="004A7EC5"/>
    <w:rsid w:val="004B076D"/>
    <w:rsid w:val="004C3860"/>
    <w:rsid w:val="004C526C"/>
    <w:rsid w:val="004C74B6"/>
    <w:rsid w:val="004D7D68"/>
    <w:rsid w:val="004E2BA4"/>
    <w:rsid w:val="004E4885"/>
    <w:rsid w:val="004E63A3"/>
    <w:rsid w:val="00502EC5"/>
    <w:rsid w:val="00505A57"/>
    <w:rsid w:val="00512A10"/>
    <w:rsid w:val="00520295"/>
    <w:rsid w:val="00520CF1"/>
    <w:rsid w:val="00521C6E"/>
    <w:rsid w:val="0052296D"/>
    <w:rsid w:val="0053162B"/>
    <w:rsid w:val="00540C90"/>
    <w:rsid w:val="00543CD0"/>
    <w:rsid w:val="00543CFB"/>
    <w:rsid w:val="005513CF"/>
    <w:rsid w:val="00561D33"/>
    <w:rsid w:val="00570EDF"/>
    <w:rsid w:val="0057127A"/>
    <w:rsid w:val="00582B09"/>
    <w:rsid w:val="0058551C"/>
    <w:rsid w:val="0058670F"/>
    <w:rsid w:val="00592073"/>
    <w:rsid w:val="005A661E"/>
    <w:rsid w:val="005A7172"/>
    <w:rsid w:val="005A7425"/>
    <w:rsid w:val="005B0636"/>
    <w:rsid w:val="005C25BE"/>
    <w:rsid w:val="005C3BAF"/>
    <w:rsid w:val="005C74B1"/>
    <w:rsid w:val="005D01E7"/>
    <w:rsid w:val="005D2C84"/>
    <w:rsid w:val="005D33C2"/>
    <w:rsid w:val="005D5FB4"/>
    <w:rsid w:val="00600FF4"/>
    <w:rsid w:val="00601DC6"/>
    <w:rsid w:val="00601E9B"/>
    <w:rsid w:val="00602D5B"/>
    <w:rsid w:val="006058A5"/>
    <w:rsid w:val="00607FDF"/>
    <w:rsid w:val="0062146B"/>
    <w:rsid w:val="006230B6"/>
    <w:rsid w:val="006246C2"/>
    <w:rsid w:val="00631638"/>
    <w:rsid w:val="00631F15"/>
    <w:rsid w:val="00632AF7"/>
    <w:rsid w:val="00632B1A"/>
    <w:rsid w:val="0063493D"/>
    <w:rsid w:val="00637C42"/>
    <w:rsid w:val="0064098F"/>
    <w:rsid w:val="00640EEF"/>
    <w:rsid w:val="0064303E"/>
    <w:rsid w:val="006474E6"/>
    <w:rsid w:val="00654C9A"/>
    <w:rsid w:val="0065751B"/>
    <w:rsid w:val="006625B7"/>
    <w:rsid w:val="006647AB"/>
    <w:rsid w:val="00667CFE"/>
    <w:rsid w:val="00677316"/>
    <w:rsid w:val="00680571"/>
    <w:rsid w:val="00685162"/>
    <w:rsid w:val="006A3F69"/>
    <w:rsid w:val="006A4F10"/>
    <w:rsid w:val="006A595B"/>
    <w:rsid w:val="006A6490"/>
    <w:rsid w:val="006B203E"/>
    <w:rsid w:val="006B2A47"/>
    <w:rsid w:val="006B356B"/>
    <w:rsid w:val="006B600A"/>
    <w:rsid w:val="006B624B"/>
    <w:rsid w:val="006C7B3A"/>
    <w:rsid w:val="006D6872"/>
    <w:rsid w:val="006E2585"/>
    <w:rsid w:val="006F2FD6"/>
    <w:rsid w:val="006F3BC1"/>
    <w:rsid w:val="006F3EF3"/>
    <w:rsid w:val="00711233"/>
    <w:rsid w:val="00713028"/>
    <w:rsid w:val="00716696"/>
    <w:rsid w:val="00721831"/>
    <w:rsid w:val="00722DDB"/>
    <w:rsid w:val="007231F8"/>
    <w:rsid w:val="00727862"/>
    <w:rsid w:val="00730C33"/>
    <w:rsid w:val="00741D8A"/>
    <w:rsid w:val="00744F5D"/>
    <w:rsid w:val="007501D2"/>
    <w:rsid w:val="0075173D"/>
    <w:rsid w:val="0075436C"/>
    <w:rsid w:val="00761E9E"/>
    <w:rsid w:val="007630E4"/>
    <w:rsid w:val="00764919"/>
    <w:rsid w:val="00767E3D"/>
    <w:rsid w:val="00770032"/>
    <w:rsid w:val="00772BFF"/>
    <w:rsid w:val="007732F4"/>
    <w:rsid w:val="00790D91"/>
    <w:rsid w:val="007912BC"/>
    <w:rsid w:val="007921A4"/>
    <w:rsid w:val="00795EDC"/>
    <w:rsid w:val="007A5B30"/>
    <w:rsid w:val="007A7014"/>
    <w:rsid w:val="007A70FA"/>
    <w:rsid w:val="007A7BF7"/>
    <w:rsid w:val="007B66CE"/>
    <w:rsid w:val="007C43B2"/>
    <w:rsid w:val="007C7657"/>
    <w:rsid w:val="007D487F"/>
    <w:rsid w:val="007D5430"/>
    <w:rsid w:val="007D70C5"/>
    <w:rsid w:val="007E1324"/>
    <w:rsid w:val="007E4657"/>
    <w:rsid w:val="007E5993"/>
    <w:rsid w:val="007F0FC1"/>
    <w:rsid w:val="007F4959"/>
    <w:rsid w:val="007F6019"/>
    <w:rsid w:val="00803C42"/>
    <w:rsid w:val="00805AF4"/>
    <w:rsid w:val="00810A53"/>
    <w:rsid w:val="00810C7E"/>
    <w:rsid w:val="00810E84"/>
    <w:rsid w:val="00812552"/>
    <w:rsid w:val="0081269A"/>
    <w:rsid w:val="00816471"/>
    <w:rsid w:val="008211A0"/>
    <w:rsid w:val="0082578A"/>
    <w:rsid w:val="00830368"/>
    <w:rsid w:val="00830D9E"/>
    <w:rsid w:val="008331B7"/>
    <w:rsid w:val="008407BA"/>
    <w:rsid w:val="00845FE1"/>
    <w:rsid w:val="008474D3"/>
    <w:rsid w:val="0085000F"/>
    <w:rsid w:val="008527EB"/>
    <w:rsid w:val="00852C99"/>
    <w:rsid w:val="00861047"/>
    <w:rsid w:val="00862C41"/>
    <w:rsid w:val="00863509"/>
    <w:rsid w:val="0086782F"/>
    <w:rsid w:val="00867EF0"/>
    <w:rsid w:val="008773D2"/>
    <w:rsid w:val="00880232"/>
    <w:rsid w:val="00880AD0"/>
    <w:rsid w:val="00881B3C"/>
    <w:rsid w:val="0088447D"/>
    <w:rsid w:val="00884CD6"/>
    <w:rsid w:val="00884FD4"/>
    <w:rsid w:val="00887C40"/>
    <w:rsid w:val="00894D89"/>
    <w:rsid w:val="008A4ABB"/>
    <w:rsid w:val="008A5527"/>
    <w:rsid w:val="008A6794"/>
    <w:rsid w:val="008A76EF"/>
    <w:rsid w:val="008B3747"/>
    <w:rsid w:val="008B7FAF"/>
    <w:rsid w:val="008C2E0E"/>
    <w:rsid w:val="008C7496"/>
    <w:rsid w:val="008D0D22"/>
    <w:rsid w:val="008E1D4F"/>
    <w:rsid w:val="008E589D"/>
    <w:rsid w:val="008F142F"/>
    <w:rsid w:val="008F46F5"/>
    <w:rsid w:val="008F5611"/>
    <w:rsid w:val="008F5B53"/>
    <w:rsid w:val="00904198"/>
    <w:rsid w:val="00904A68"/>
    <w:rsid w:val="00905E4B"/>
    <w:rsid w:val="00914A6A"/>
    <w:rsid w:val="00916CF7"/>
    <w:rsid w:val="00924213"/>
    <w:rsid w:val="00925AAD"/>
    <w:rsid w:val="00925D56"/>
    <w:rsid w:val="009312AB"/>
    <w:rsid w:val="009349B0"/>
    <w:rsid w:val="009373A1"/>
    <w:rsid w:val="00943087"/>
    <w:rsid w:val="0094335F"/>
    <w:rsid w:val="00943542"/>
    <w:rsid w:val="00944677"/>
    <w:rsid w:val="0094768F"/>
    <w:rsid w:val="00951E62"/>
    <w:rsid w:val="00952837"/>
    <w:rsid w:val="00964665"/>
    <w:rsid w:val="009701A8"/>
    <w:rsid w:val="0097409B"/>
    <w:rsid w:val="009778F3"/>
    <w:rsid w:val="0098153E"/>
    <w:rsid w:val="00981D46"/>
    <w:rsid w:val="00985104"/>
    <w:rsid w:val="009863F1"/>
    <w:rsid w:val="0098728D"/>
    <w:rsid w:val="00990993"/>
    <w:rsid w:val="009A52EC"/>
    <w:rsid w:val="009A6310"/>
    <w:rsid w:val="009A7808"/>
    <w:rsid w:val="009B5CDA"/>
    <w:rsid w:val="009B5EB0"/>
    <w:rsid w:val="009C428C"/>
    <w:rsid w:val="009C7D62"/>
    <w:rsid w:val="009D2C18"/>
    <w:rsid w:val="009D2ED8"/>
    <w:rsid w:val="009D34BA"/>
    <w:rsid w:val="009D36CF"/>
    <w:rsid w:val="009D3D53"/>
    <w:rsid w:val="009D486B"/>
    <w:rsid w:val="009E33FA"/>
    <w:rsid w:val="009F101A"/>
    <w:rsid w:val="009F13DE"/>
    <w:rsid w:val="009F44A1"/>
    <w:rsid w:val="009F45D6"/>
    <w:rsid w:val="00A07C2A"/>
    <w:rsid w:val="00A109FF"/>
    <w:rsid w:val="00A21F1F"/>
    <w:rsid w:val="00A22DBF"/>
    <w:rsid w:val="00A24916"/>
    <w:rsid w:val="00A335CF"/>
    <w:rsid w:val="00A344B6"/>
    <w:rsid w:val="00A34785"/>
    <w:rsid w:val="00A40AAC"/>
    <w:rsid w:val="00A43A52"/>
    <w:rsid w:val="00A4769A"/>
    <w:rsid w:val="00A552B0"/>
    <w:rsid w:val="00A5790E"/>
    <w:rsid w:val="00A640CD"/>
    <w:rsid w:val="00A71701"/>
    <w:rsid w:val="00A749C5"/>
    <w:rsid w:val="00A82DDD"/>
    <w:rsid w:val="00A8723A"/>
    <w:rsid w:val="00A9164C"/>
    <w:rsid w:val="00A9658D"/>
    <w:rsid w:val="00AA6766"/>
    <w:rsid w:val="00AB457E"/>
    <w:rsid w:val="00AB4D70"/>
    <w:rsid w:val="00AB57D9"/>
    <w:rsid w:val="00AB5897"/>
    <w:rsid w:val="00AD3E6C"/>
    <w:rsid w:val="00AD5404"/>
    <w:rsid w:val="00AE1497"/>
    <w:rsid w:val="00AE5A68"/>
    <w:rsid w:val="00AF2BC8"/>
    <w:rsid w:val="00AF397C"/>
    <w:rsid w:val="00AF39AE"/>
    <w:rsid w:val="00AF4559"/>
    <w:rsid w:val="00AF5E73"/>
    <w:rsid w:val="00AF6AE0"/>
    <w:rsid w:val="00AF79A1"/>
    <w:rsid w:val="00B00709"/>
    <w:rsid w:val="00B02B4A"/>
    <w:rsid w:val="00B05D70"/>
    <w:rsid w:val="00B07C7C"/>
    <w:rsid w:val="00B14129"/>
    <w:rsid w:val="00B14BF1"/>
    <w:rsid w:val="00B24371"/>
    <w:rsid w:val="00B2499E"/>
    <w:rsid w:val="00B31325"/>
    <w:rsid w:val="00B3154B"/>
    <w:rsid w:val="00B37561"/>
    <w:rsid w:val="00B37EB6"/>
    <w:rsid w:val="00B459C5"/>
    <w:rsid w:val="00B47A85"/>
    <w:rsid w:val="00B50530"/>
    <w:rsid w:val="00B50AF3"/>
    <w:rsid w:val="00B54F4C"/>
    <w:rsid w:val="00B619BE"/>
    <w:rsid w:val="00B72C86"/>
    <w:rsid w:val="00B7343F"/>
    <w:rsid w:val="00B7495E"/>
    <w:rsid w:val="00B75AE7"/>
    <w:rsid w:val="00B76B26"/>
    <w:rsid w:val="00B81504"/>
    <w:rsid w:val="00B82112"/>
    <w:rsid w:val="00B83F61"/>
    <w:rsid w:val="00B8650D"/>
    <w:rsid w:val="00B90A69"/>
    <w:rsid w:val="00B95D58"/>
    <w:rsid w:val="00B960F2"/>
    <w:rsid w:val="00BB0350"/>
    <w:rsid w:val="00BB6A46"/>
    <w:rsid w:val="00BC2DB4"/>
    <w:rsid w:val="00BC4D6B"/>
    <w:rsid w:val="00BD0C99"/>
    <w:rsid w:val="00BD414A"/>
    <w:rsid w:val="00BE609A"/>
    <w:rsid w:val="00BF18EB"/>
    <w:rsid w:val="00BF46E5"/>
    <w:rsid w:val="00BF7081"/>
    <w:rsid w:val="00C01D45"/>
    <w:rsid w:val="00C067BA"/>
    <w:rsid w:val="00C12C6C"/>
    <w:rsid w:val="00C1476C"/>
    <w:rsid w:val="00C1570E"/>
    <w:rsid w:val="00C166CA"/>
    <w:rsid w:val="00C2113B"/>
    <w:rsid w:val="00C2346C"/>
    <w:rsid w:val="00C32E6F"/>
    <w:rsid w:val="00C35EC2"/>
    <w:rsid w:val="00C40AD5"/>
    <w:rsid w:val="00C42CB9"/>
    <w:rsid w:val="00C44B9E"/>
    <w:rsid w:val="00C5054B"/>
    <w:rsid w:val="00C5220B"/>
    <w:rsid w:val="00C52D4F"/>
    <w:rsid w:val="00C530A9"/>
    <w:rsid w:val="00C54208"/>
    <w:rsid w:val="00C570F1"/>
    <w:rsid w:val="00C6101A"/>
    <w:rsid w:val="00C61CC4"/>
    <w:rsid w:val="00C62033"/>
    <w:rsid w:val="00C62B94"/>
    <w:rsid w:val="00C63F45"/>
    <w:rsid w:val="00C6427A"/>
    <w:rsid w:val="00C66E6F"/>
    <w:rsid w:val="00C72924"/>
    <w:rsid w:val="00C74AF6"/>
    <w:rsid w:val="00C75C16"/>
    <w:rsid w:val="00C773EA"/>
    <w:rsid w:val="00C84E25"/>
    <w:rsid w:val="00C8655E"/>
    <w:rsid w:val="00C9437D"/>
    <w:rsid w:val="00C94E14"/>
    <w:rsid w:val="00C953FC"/>
    <w:rsid w:val="00C957A2"/>
    <w:rsid w:val="00C96B70"/>
    <w:rsid w:val="00CA1D62"/>
    <w:rsid w:val="00CA4C9E"/>
    <w:rsid w:val="00CA5E97"/>
    <w:rsid w:val="00CB540F"/>
    <w:rsid w:val="00CC28DA"/>
    <w:rsid w:val="00CC3B23"/>
    <w:rsid w:val="00CD5FDB"/>
    <w:rsid w:val="00D04679"/>
    <w:rsid w:val="00D07B6A"/>
    <w:rsid w:val="00D22070"/>
    <w:rsid w:val="00D27E30"/>
    <w:rsid w:val="00D31A45"/>
    <w:rsid w:val="00D3328C"/>
    <w:rsid w:val="00D34FF3"/>
    <w:rsid w:val="00D351E5"/>
    <w:rsid w:val="00D42810"/>
    <w:rsid w:val="00D50028"/>
    <w:rsid w:val="00D5013E"/>
    <w:rsid w:val="00D504C3"/>
    <w:rsid w:val="00D51503"/>
    <w:rsid w:val="00D53784"/>
    <w:rsid w:val="00D53B6F"/>
    <w:rsid w:val="00D5474B"/>
    <w:rsid w:val="00D5732A"/>
    <w:rsid w:val="00D607DE"/>
    <w:rsid w:val="00D61A48"/>
    <w:rsid w:val="00D61F9C"/>
    <w:rsid w:val="00D6251B"/>
    <w:rsid w:val="00D6329F"/>
    <w:rsid w:val="00D6411E"/>
    <w:rsid w:val="00D722AD"/>
    <w:rsid w:val="00D75023"/>
    <w:rsid w:val="00D815E9"/>
    <w:rsid w:val="00D82794"/>
    <w:rsid w:val="00D82995"/>
    <w:rsid w:val="00D8371C"/>
    <w:rsid w:val="00D84ED3"/>
    <w:rsid w:val="00D86007"/>
    <w:rsid w:val="00D95D85"/>
    <w:rsid w:val="00D95DF6"/>
    <w:rsid w:val="00D9694A"/>
    <w:rsid w:val="00D975E3"/>
    <w:rsid w:val="00D97DA3"/>
    <w:rsid w:val="00DA2B19"/>
    <w:rsid w:val="00DB3693"/>
    <w:rsid w:val="00DB6FCC"/>
    <w:rsid w:val="00DC3DB9"/>
    <w:rsid w:val="00DC44D9"/>
    <w:rsid w:val="00DD1703"/>
    <w:rsid w:val="00DD1A69"/>
    <w:rsid w:val="00DD24CF"/>
    <w:rsid w:val="00DD2CEC"/>
    <w:rsid w:val="00DD7848"/>
    <w:rsid w:val="00DE3A7E"/>
    <w:rsid w:val="00DE4D2A"/>
    <w:rsid w:val="00DF4583"/>
    <w:rsid w:val="00DF5E32"/>
    <w:rsid w:val="00E007A3"/>
    <w:rsid w:val="00E05022"/>
    <w:rsid w:val="00E05811"/>
    <w:rsid w:val="00E06220"/>
    <w:rsid w:val="00E10BFD"/>
    <w:rsid w:val="00E213D1"/>
    <w:rsid w:val="00E23E8E"/>
    <w:rsid w:val="00E33EE1"/>
    <w:rsid w:val="00E41CF3"/>
    <w:rsid w:val="00E50A8C"/>
    <w:rsid w:val="00E54AC7"/>
    <w:rsid w:val="00E56603"/>
    <w:rsid w:val="00E576F9"/>
    <w:rsid w:val="00E64A1F"/>
    <w:rsid w:val="00E64EE7"/>
    <w:rsid w:val="00E65DD5"/>
    <w:rsid w:val="00E67BC2"/>
    <w:rsid w:val="00E7415D"/>
    <w:rsid w:val="00E76A22"/>
    <w:rsid w:val="00E773C7"/>
    <w:rsid w:val="00E836D2"/>
    <w:rsid w:val="00E90087"/>
    <w:rsid w:val="00E9125C"/>
    <w:rsid w:val="00E92BD1"/>
    <w:rsid w:val="00E92BED"/>
    <w:rsid w:val="00E93BC9"/>
    <w:rsid w:val="00E97601"/>
    <w:rsid w:val="00EA2724"/>
    <w:rsid w:val="00EA2EB0"/>
    <w:rsid w:val="00EA3D9B"/>
    <w:rsid w:val="00EA6000"/>
    <w:rsid w:val="00EB38C4"/>
    <w:rsid w:val="00EC55B6"/>
    <w:rsid w:val="00EC589A"/>
    <w:rsid w:val="00ED0493"/>
    <w:rsid w:val="00ED110B"/>
    <w:rsid w:val="00ED4A19"/>
    <w:rsid w:val="00ED5ED1"/>
    <w:rsid w:val="00EE2AF3"/>
    <w:rsid w:val="00EF30B2"/>
    <w:rsid w:val="00EF7D0D"/>
    <w:rsid w:val="00F0059F"/>
    <w:rsid w:val="00F02269"/>
    <w:rsid w:val="00F03950"/>
    <w:rsid w:val="00F03CBB"/>
    <w:rsid w:val="00F060F3"/>
    <w:rsid w:val="00F06A91"/>
    <w:rsid w:val="00F130A8"/>
    <w:rsid w:val="00F16C6C"/>
    <w:rsid w:val="00F30E44"/>
    <w:rsid w:val="00F337CC"/>
    <w:rsid w:val="00F34D95"/>
    <w:rsid w:val="00F37590"/>
    <w:rsid w:val="00F37698"/>
    <w:rsid w:val="00F418B8"/>
    <w:rsid w:val="00F42679"/>
    <w:rsid w:val="00F45E3C"/>
    <w:rsid w:val="00F50C68"/>
    <w:rsid w:val="00F53CCC"/>
    <w:rsid w:val="00F633DC"/>
    <w:rsid w:val="00F67DE3"/>
    <w:rsid w:val="00F71EFD"/>
    <w:rsid w:val="00F730A6"/>
    <w:rsid w:val="00F74254"/>
    <w:rsid w:val="00F807C6"/>
    <w:rsid w:val="00F81CE9"/>
    <w:rsid w:val="00F83334"/>
    <w:rsid w:val="00F86016"/>
    <w:rsid w:val="00F90551"/>
    <w:rsid w:val="00F9120B"/>
    <w:rsid w:val="00F919CB"/>
    <w:rsid w:val="00F92BDD"/>
    <w:rsid w:val="00F968BF"/>
    <w:rsid w:val="00FB0C7B"/>
    <w:rsid w:val="00FB1712"/>
    <w:rsid w:val="00FC0506"/>
    <w:rsid w:val="00FC0CE3"/>
    <w:rsid w:val="00FC11DF"/>
    <w:rsid w:val="00FC3491"/>
    <w:rsid w:val="00FC4155"/>
    <w:rsid w:val="00FC71FE"/>
    <w:rsid w:val="00FD1409"/>
    <w:rsid w:val="00FD2D2C"/>
    <w:rsid w:val="00FD4A98"/>
    <w:rsid w:val="00FD7C64"/>
    <w:rsid w:val="00FE1E96"/>
    <w:rsid w:val="00FE5DA5"/>
    <w:rsid w:val="00FE7CB1"/>
    <w:rsid w:val="00FF71C1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66ABC"/>
  <w15:docId w15:val="{8D148B52-E741-4858-A626-A88428CA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45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31A45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D31A45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D31A45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D31A45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D31A45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D31A4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D31A45"/>
    <w:pPr>
      <w:tabs>
        <w:tab w:val="num" w:pos="360"/>
      </w:tabs>
      <w:spacing w:after="60"/>
      <w:ind w:left="245" w:right="245" w:hanging="245"/>
    </w:pPr>
  </w:style>
  <w:style w:type="paragraph" w:styleId="BodyText">
    <w:name w:val="Body Text"/>
    <w:basedOn w:val="Normal"/>
    <w:rsid w:val="00D31A45"/>
    <w:pPr>
      <w:spacing w:after="220" w:line="240" w:lineRule="atLeast"/>
    </w:pPr>
  </w:style>
  <w:style w:type="paragraph" w:customStyle="1" w:styleId="Address1">
    <w:name w:val="Address 1"/>
    <w:basedOn w:val="Normal"/>
    <w:rsid w:val="00D31A4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D31A4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D31A4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D31A45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D31A45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D31A45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D31A45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D31A4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D31A45"/>
    <w:pPr>
      <w:numPr>
        <w:numId w:val="1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D31A45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D31A45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D31A45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D31A45"/>
    <w:pPr>
      <w:keepNext/>
    </w:pPr>
  </w:style>
  <w:style w:type="paragraph" w:customStyle="1" w:styleId="CityState">
    <w:name w:val="City/State"/>
    <w:basedOn w:val="BodyText"/>
    <w:next w:val="BodyText"/>
    <w:rsid w:val="00D31A45"/>
    <w:pPr>
      <w:keepNext/>
    </w:pPr>
  </w:style>
  <w:style w:type="character" w:customStyle="1" w:styleId="Lead-inEmphasis">
    <w:name w:val="Lead-in Emphasis"/>
    <w:rsid w:val="00D31A45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D31A45"/>
  </w:style>
  <w:style w:type="paragraph" w:styleId="Footer">
    <w:name w:val="footer"/>
    <w:basedOn w:val="HeaderBase"/>
    <w:rsid w:val="00D31A45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D31A45"/>
    <w:rPr>
      <w:i/>
      <w:caps w:val="0"/>
      <w:spacing w:val="10"/>
      <w:sz w:val="24"/>
    </w:rPr>
  </w:style>
  <w:style w:type="character" w:styleId="PageNumber">
    <w:name w:val="page number"/>
    <w:rsid w:val="00D31A45"/>
    <w:rPr>
      <w:sz w:val="24"/>
    </w:rPr>
  </w:style>
  <w:style w:type="character" w:styleId="Emphasis">
    <w:name w:val="Emphasis"/>
    <w:uiPriority w:val="20"/>
    <w:qFormat/>
    <w:rsid w:val="00D31A45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D31A45"/>
    <w:pPr>
      <w:ind w:left="720"/>
    </w:pPr>
  </w:style>
  <w:style w:type="character" w:customStyle="1" w:styleId="Job">
    <w:name w:val="Job"/>
    <w:basedOn w:val="DefaultParagraphFont"/>
    <w:rsid w:val="00D31A45"/>
  </w:style>
  <w:style w:type="paragraph" w:customStyle="1" w:styleId="PersonalData">
    <w:name w:val="Personal Data"/>
    <w:basedOn w:val="BodyText"/>
    <w:rsid w:val="00D31A45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D31A45"/>
    <w:pPr>
      <w:spacing w:before="60"/>
    </w:pPr>
  </w:style>
  <w:style w:type="paragraph" w:customStyle="1" w:styleId="NoTitle">
    <w:name w:val="No Title"/>
    <w:basedOn w:val="SectionTitle"/>
    <w:rsid w:val="00D31A45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C66E6F"/>
    <w:rPr>
      <w:color w:val="0000FF"/>
      <w:u w:val="single"/>
    </w:rPr>
  </w:style>
  <w:style w:type="paragraph" w:customStyle="1" w:styleId="Default">
    <w:name w:val="Default"/>
    <w:rsid w:val="00D504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C6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86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0E84"/>
    <w:rPr>
      <w:b/>
      <w:bCs/>
    </w:rPr>
  </w:style>
  <w:style w:type="paragraph" w:customStyle="1" w:styleId="ecmsonormal">
    <w:name w:val="ec_msonormal"/>
    <w:basedOn w:val="Normal"/>
    <w:rsid w:val="00DC3DB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DC3DB9"/>
  </w:style>
  <w:style w:type="paragraph" w:styleId="NormalWeb">
    <w:name w:val="Normal (Web)"/>
    <w:basedOn w:val="Normal"/>
    <w:uiPriority w:val="99"/>
    <w:semiHidden/>
    <w:unhideWhenUsed/>
    <w:rsid w:val="0098728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Header1">
    <w:name w:val="Header1"/>
    <w:basedOn w:val="Normal"/>
    <w:rsid w:val="0098728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37EB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3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oenixlangaman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26159-5114-473F-BBB9-958B6B5E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644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De Los Santos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De Los Santos</dc:creator>
  <cp:lastModifiedBy>Nix Langaman</cp:lastModifiedBy>
  <cp:revision>699</cp:revision>
  <cp:lastPrinted>2009-08-14T02:05:00Z</cp:lastPrinted>
  <dcterms:created xsi:type="dcterms:W3CDTF">2015-06-09T00:30:00Z</dcterms:created>
  <dcterms:modified xsi:type="dcterms:W3CDTF">2023-06-22T09:51:00Z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